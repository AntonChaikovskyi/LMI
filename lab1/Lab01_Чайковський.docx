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C8753" w14:textId="65518185" w:rsidR="004F4A80" w:rsidRPr="003B32B8" w:rsidRDefault="004F4A80" w:rsidP="004F4A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B32B8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3B32B8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27A35186" w14:textId="3F7B4318" w:rsidR="003B32B8" w:rsidRPr="003B32B8" w:rsidRDefault="003B32B8" w:rsidP="003B32B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B32B8">
        <w:rPr>
          <w:rFonts w:ascii="Times New Roman" w:hAnsi="Times New Roman"/>
          <w:b/>
          <w:sz w:val="28"/>
          <w:szCs w:val="28"/>
        </w:rPr>
        <w:t>Тема роботи:</w:t>
      </w:r>
      <w:r w:rsidRPr="003B32B8">
        <w:rPr>
          <w:rFonts w:ascii="Times New Roman" w:hAnsi="Times New Roman"/>
          <w:sz w:val="28"/>
          <w:szCs w:val="28"/>
        </w:rPr>
        <w:t xml:space="preserve"> Інтерфейс віконного додатку.</w:t>
      </w:r>
    </w:p>
    <w:p w14:paraId="47BF684F" w14:textId="77777777" w:rsidR="003B32B8" w:rsidRDefault="003B32B8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B32B8">
        <w:rPr>
          <w:rFonts w:ascii="Times New Roman" w:hAnsi="Times New Roman"/>
          <w:b/>
          <w:sz w:val="28"/>
          <w:szCs w:val="28"/>
        </w:rPr>
        <w:t>Мета роботи</w:t>
      </w:r>
      <w:r w:rsidRPr="003B32B8">
        <w:rPr>
          <w:rFonts w:ascii="Times New Roman" w:hAnsi="Times New Roman"/>
          <w:sz w:val="28"/>
          <w:szCs w:val="28"/>
        </w:rPr>
        <w:t xml:space="preserve">: дослідження основних підходів та </w:t>
      </w:r>
      <w:proofErr w:type="spellStart"/>
      <w:r w:rsidRPr="003B32B8">
        <w:rPr>
          <w:rFonts w:ascii="Times New Roman" w:hAnsi="Times New Roman"/>
          <w:sz w:val="28"/>
          <w:szCs w:val="28"/>
        </w:rPr>
        <w:t>технологійреалізаціїінтерфейсу</w:t>
      </w:r>
      <w:proofErr w:type="spellEnd"/>
      <w:r w:rsidRPr="003B3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32B8">
        <w:rPr>
          <w:rFonts w:ascii="Times New Roman" w:hAnsi="Times New Roman"/>
          <w:sz w:val="28"/>
          <w:szCs w:val="28"/>
        </w:rPr>
        <w:t>універсалього</w:t>
      </w:r>
      <w:proofErr w:type="spellEnd"/>
      <w:r w:rsidRPr="003B32B8">
        <w:rPr>
          <w:rFonts w:ascii="Times New Roman" w:hAnsi="Times New Roman"/>
          <w:sz w:val="28"/>
          <w:szCs w:val="28"/>
        </w:rPr>
        <w:t xml:space="preserve"> додатку Windows. </w:t>
      </w:r>
    </w:p>
    <w:p w14:paraId="39EECAAB" w14:textId="151174F2" w:rsidR="008B7756" w:rsidRDefault="003B32B8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B32B8">
        <w:rPr>
          <w:rFonts w:ascii="Times New Roman" w:hAnsi="Times New Roman"/>
          <w:sz w:val="28"/>
          <w:szCs w:val="28"/>
        </w:rPr>
        <w:t xml:space="preserve">Обладнання: ПК, </w:t>
      </w:r>
      <w:proofErr w:type="spellStart"/>
      <w:r w:rsidRPr="003B32B8">
        <w:rPr>
          <w:rFonts w:ascii="Times New Roman" w:hAnsi="Times New Roman"/>
          <w:sz w:val="28"/>
          <w:szCs w:val="28"/>
        </w:rPr>
        <w:t>Visual</w:t>
      </w:r>
      <w:proofErr w:type="spellEnd"/>
      <w:r w:rsidRPr="003B3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32B8">
        <w:rPr>
          <w:rFonts w:ascii="Times New Roman" w:hAnsi="Times New Roman"/>
          <w:sz w:val="28"/>
          <w:szCs w:val="28"/>
        </w:rPr>
        <w:t>Studio</w:t>
      </w:r>
      <w:proofErr w:type="spellEnd"/>
      <w:r w:rsidRPr="003B32B8">
        <w:rPr>
          <w:rFonts w:ascii="Times New Roman" w:hAnsi="Times New Roman"/>
          <w:sz w:val="28"/>
          <w:szCs w:val="28"/>
        </w:rPr>
        <w:t xml:space="preserve"> не нижче v.2010</w:t>
      </w:r>
    </w:p>
    <w:p w14:paraId="59C01E03" w14:textId="50617A7F" w:rsidR="003B32B8" w:rsidRDefault="003B32B8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B32B8">
        <w:rPr>
          <w:rFonts w:ascii="Times New Roman" w:hAnsi="Times New Roman"/>
          <w:sz w:val="28"/>
          <w:szCs w:val="28"/>
        </w:rPr>
        <w:drawing>
          <wp:inline distT="0" distB="0" distL="0" distR="0" wp14:anchorId="21D95DE3" wp14:editId="76F5D7B7">
            <wp:extent cx="6299835" cy="37623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D15" w14:textId="630294F6" w:rsidR="003B32B8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75198DEF" wp14:editId="70671197">
            <wp:extent cx="4020111" cy="209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8A7F" w14:textId="718DE374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5BD79E" w14:textId="3D6BB99E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BCA78E" w14:textId="2874E587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9637F2" w14:textId="48ED18D4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DE55A8" w14:textId="4E88E34D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84CF92" w14:textId="261C02A3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9DDE97" w14:textId="54D80F02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C4B4C3" w14:textId="64FFCB8F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3106CA" w14:textId="27DE450E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0C037A" w14:textId="08EE2D8D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4561F9D" w14:textId="33FD8576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F5C4A7" w14:textId="77777777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D69B08" w14:textId="427224E5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6BF5115" wp14:editId="24968EDD">
            <wp:extent cx="5630061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CC0" w14:textId="5F340364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5FE4A47B" wp14:editId="7B5F96A3">
            <wp:extent cx="6299835" cy="3549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4F5" w14:textId="4B3E5C2A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74A7929B" wp14:editId="57240611">
            <wp:extent cx="6299835" cy="351028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8DE0" w14:textId="6907647E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A71468" w14:textId="5BAEB4A7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85549D3" w14:textId="2779ADE9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117999" w14:textId="7CD125B9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EA1235D" w14:textId="6EF8DFFA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B55E99" w14:textId="09DD8C13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537B90" w14:textId="5A482126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2C875F" w14:textId="3066B4C5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7C642434" wp14:editId="02491EC8">
            <wp:extent cx="6299835" cy="34759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5A8" w14:textId="7552E0AE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827AE9" w14:textId="57F009F9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FB18D2C" wp14:editId="5981CDBD">
            <wp:extent cx="1305107" cy="9621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A81" w14:textId="1C2C1382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435351DF" wp14:editId="5386A882">
            <wp:extent cx="6299835" cy="2760980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</w:p>
    <w:p w14:paraId="61F52A28" w14:textId="57341E42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79B880" w14:textId="2C7ADCF1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7AD442" w14:textId="2D15496B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AE86785" wp14:editId="7E99AA9B">
            <wp:extent cx="6299835" cy="292163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6BD5" w14:textId="77777777" w:rsidR="00A333D9" w:rsidRDefault="00A333D9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5FA430" w14:textId="659C4E44" w:rsidR="00A333D9" w:rsidRDefault="00A333D9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38736DA8" wp14:editId="3F428F89">
            <wp:extent cx="4020111" cy="2095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9E0A" w14:textId="38704E6D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7D7986" w14:textId="3E79A3CD" w:rsidR="00AE69FF" w:rsidRDefault="00AE69FF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69FF">
        <w:rPr>
          <w:rFonts w:ascii="Times New Roman" w:hAnsi="Times New Roman"/>
          <w:sz w:val="28"/>
          <w:szCs w:val="28"/>
        </w:rPr>
        <w:drawing>
          <wp:inline distT="0" distB="0" distL="0" distR="0" wp14:anchorId="62A63D73" wp14:editId="388DFDD0">
            <wp:extent cx="6299835" cy="29870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3A8" w14:textId="092F4B59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6A51DF" w14:textId="5EC74F64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3D91C9" w14:textId="31D052B4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018841" w14:textId="57C71C8D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9F3334" w14:textId="293AC0AF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FEB2EE" w14:textId="3CF595CE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480DA0D" w14:textId="26C15487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D486D3" w14:textId="78FDAC9A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6D37ADE" w14:textId="52D26DD4" w:rsidR="002B1EF6" w:rsidRDefault="002B1EF6" w:rsidP="003B32B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5D4D8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Microsoft.Win32;</w:t>
      </w:r>
    </w:p>
    <w:p w14:paraId="5074F03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System.DirectoryServices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131507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System.IO;</w:t>
      </w:r>
    </w:p>
    <w:p w14:paraId="4BE8592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BB1971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System.Windows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6FE50B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System.Windows.Controls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56AF33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System.Windows.Documents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300649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System.Windows.Media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11E9FF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System.Net.Mime.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MediaTypeNames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EEC5EC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CFE2A5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TextEditor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DABA1F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7C71C13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>Interaction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>logic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>MainWindow.xaml</w:t>
      </w:r>
      <w:proofErr w:type="spellEnd"/>
    </w:p>
    <w:p w14:paraId="330E738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&lt;/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4C7321B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partial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MainWindow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Window</w:t>
      </w:r>
      <w:proofErr w:type="spellEnd"/>
    </w:p>
    <w:p w14:paraId="77E1463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18508D6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MainWindow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654E141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7F64B3F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InitializeComponent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55597BE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fontSize.ItemsSource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FontSizes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4F4018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FEC388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44105E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List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&gt;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List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&gt;();</w:t>
      </w:r>
    </w:p>
    <w:p w14:paraId="6D8D5D8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34A6E6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-1;</w:t>
      </w:r>
    </w:p>
    <w:p w14:paraId="397ADF4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9D5846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IsSaved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F45782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71F390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=&gt;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TabControl.SelectedContent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as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3DA7DC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0173D4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IsBald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=&gt;</w:t>
      </w:r>
    </w:p>
    <w:p w14:paraId="06961F9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RichTextBox.FontStyle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FontStyles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.Oblique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8478F9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C5B9D1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IsItalic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=&gt;</w:t>
      </w:r>
    </w:p>
    <w:p w14:paraId="61A67F6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RichTextBox.FontStyle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FontStyles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.Italic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B71882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IsUnderline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=&gt;</w:t>
      </w:r>
    </w:p>
    <w:p w14:paraId="5D81FB5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RichTextBox.Selection.GetPropertyValue(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Inline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.TextDecorationsProperty)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TextDecorationCollection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decorations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&amp;&amp;</w:t>
      </w:r>
    </w:p>
    <w:p w14:paraId="5E932B8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decorations.Contains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TextDecorations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.Underline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[0]);</w:t>
      </w:r>
    </w:p>
    <w:p w14:paraId="4EF93FA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B0C5F5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[]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FontSizes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=&gt; [</w:t>
      </w:r>
    </w:p>
    <w:p w14:paraId="34B316E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3.0, 4.0, 5.0, 6.0, 6.5, 7.0, 7.5, 8.0, 8.5, 9.0, 9.5, 10.0, 10.5, 11.0, 11.5, 12.0, 12.5,</w:t>
      </w:r>
    </w:p>
    <w:p w14:paraId="5582648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13.0,13.5,14.0, 15.0,16.0, 17.0, 18.0, 19.0, 20.0, 22.0, 24.0, 26.0, 28.0, 30.0,32.0, 34.0,</w:t>
      </w:r>
    </w:p>
    <w:p w14:paraId="065742E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36.0, 38.0, 40.0, 44.0, 48.0, 52.0, 56.0, 60.0, 64.0, 68.0, 72.0, 76.0,80.0, 88.0, 96.0, 104.0,</w:t>
      </w:r>
    </w:p>
    <w:p w14:paraId="5CAE195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112.0, 120.0, 128.0, 136.0, 144.0</w:t>
      </w:r>
    </w:p>
    <w:p w14:paraId="1E0F09C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];</w:t>
      </w:r>
    </w:p>
    <w:p w14:paraId="41F6013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599552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btnCreate_Click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366384A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22E5580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DialogBox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.ShowDialog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Enter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a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name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the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tab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:"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Tab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36E0DE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0194F0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(!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.IsNullOrEmpty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25FAC5F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208A8F6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TabItem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TabItem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7EACD62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newTab.Header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7A0B80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BC0321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174F796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newTab.Content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EF00EA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A6EC7A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TabControl.Items.Add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6EF1BB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TabControl.SelectedItem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E078D4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2C3CD6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}</w:t>
      </w:r>
    </w:p>
    <w:p w14:paraId="0CAC0F3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FD04AD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btnOpen_Click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34D39A6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34D7572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OpenFileDialog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dlg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OpenFileDialog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4436748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dlg.Filter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Document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files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(*.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)|*.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rtf|Text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files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(*.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txt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)|*.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txt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821AD0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result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dlg.ShowDialog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3EF77F5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result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37DC32D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597824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</w:p>
    <w:p w14:paraId="706EAB2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60A8AF3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HorizontalScrollBarVisibility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ScrollBarVisibility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.Auto</w:t>
      </w:r>
      <w:proofErr w:type="spellEnd"/>
    </w:p>
    <w:p w14:paraId="4256A5B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};</w:t>
      </w:r>
    </w:p>
    <w:p w14:paraId="112094C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9F7953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dlg.FileName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A2353E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8570D0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FileStream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FileStream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FileMode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.Open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1E9C8BC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76AB4C3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4990FD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fileName.EndsWith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1F02583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14:paraId="38001CE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textRange.Load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DataFormats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.Rtf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7610C8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612B602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else</w:t>
      </w:r>
      <w:proofErr w:type="spellEnd"/>
    </w:p>
    <w:p w14:paraId="5813A2D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14:paraId="045AC53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textRange.Load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DataFormats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94C577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70C39E6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BA0EE8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07EA5B9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4C7DD4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AddNewTab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2810CE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BD94D3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0A74198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3038B0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btnSave_Click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59F9A6F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5986611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3486F2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CDCE7E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SaveFileDialog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SaveFileDialog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21BAA19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0FD577D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savefile.FileName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"unknown.rtf"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B6455F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342C82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savefile.Filter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Document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files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(*.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)|*.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rtf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405A82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savefile.ShowDialog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() ==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7810E98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3BDB1E6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t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02A511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.Title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.Title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 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savefile.FileName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2770E3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FileStream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FileStream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savefile.FileName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FileMode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.Create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C68584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t.Save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System.Windows.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DataFormats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.Rtf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A0F538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file.Close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0904B45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4884ED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IsSaved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C448B8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CA8BD0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069E98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btnClose_Click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2A319ED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CA859A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TabControl.SelectedItem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TabItem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selectedTab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71834B0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54E3428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(!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IsSaved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&amp;&amp;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MessageBox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.Show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Do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you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want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to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save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changes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Message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MessageBoxButton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.YesNo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==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MessageBoxResult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.Yes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2D7D462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39F86C8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btnSave_Click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, e);</w:t>
      </w:r>
    </w:p>
    <w:p w14:paraId="0A69542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05CD804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7C0160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TabControl.Items.Remove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selectedTab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F195D9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}</w:t>
      </w:r>
    </w:p>
    <w:p w14:paraId="6B281DE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D11168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399A4E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ApplyPropertyValueToSelectedText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DependencyProperty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formattingProperty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</w:p>
    <w:p w14:paraId="085777B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1E97E2B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3E0AA3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1CEFF5B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CB294F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RichTextBox.Selection.ApplyPropertyValue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formattingProperty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A08E07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31989CF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6CB424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FontFamily_SelectionChange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SelectionChangedEventArgs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7EBA18E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45AF6F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try</w:t>
      </w:r>
      <w:proofErr w:type="spellEnd"/>
    </w:p>
    <w:p w14:paraId="70C23F6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707E13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FontFamily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editValue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FontFamily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e.AddedItems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[0];</w:t>
      </w:r>
    </w:p>
    <w:p w14:paraId="3457997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ApplyPropertyValueToSelectedText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TextElement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.FontFamilyProperty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editValue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FA7B46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FC0165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catch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Exception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 { }</w:t>
      </w:r>
    </w:p>
    <w:p w14:paraId="0726531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644F3FE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FontSize_SelectionChange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SelectionChangedEventArgs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4F53358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638F66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try</w:t>
      </w:r>
      <w:proofErr w:type="spellEnd"/>
    </w:p>
    <w:p w14:paraId="1252758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0073DC9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ApplyPropertyValueToSelectedText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TextElement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.FontSizeProperty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e.AddedItems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[0]);</w:t>
      </w:r>
    </w:p>
    <w:p w14:paraId="77E356B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7818E1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catch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Exception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 { }</w:t>
      </w:r>
    </w:p>
    <w:p w14:paraId="7035840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5017527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9C4841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730D2C4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5B69185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ClearAllTextHighlights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9D73BA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1199B5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searchBox.Text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E6A231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occurrences.Clear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58D1F1B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-1;</w:t>
      </w:r>
    </w:p>
    <w:p w14:paraId="0931F6A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OccurrenceStatusLabel.Content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$"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Occurrences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: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+ 1}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/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CD05F5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0E5DA4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(!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.IsNullOrEmpty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4CF2C70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8CB3CF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7EE207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55FC46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5FD869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ClearAllTextHighlights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3A21486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9E2EFA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!=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&amp;&amp;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start.CompareTo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 &lt; 0)</w:t>
      </w:r>
    </w:p>
    <w:p w14:paraId="020FE26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366C9CD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found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FindTextInRichTextBox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FCA031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found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!=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03E5FE3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14:paraId="29569B4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found.GetPositionAtOffset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searchText.Length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A8F28E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highlightRange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found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1216F1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highlightRange.ApplyPropertyValue(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TextElement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.BackgroundProperty,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Brushes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.Yellow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AB0070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E0B1F9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occurrences.Add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highlightRange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BC7C19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95AA09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4D06A1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2A830A5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else</w:t>
      </w:r>
      <w:proofErr w:type="spellEnd"/>
    </w:p>
    <w:p w14:paraId="00315DF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14:paraId="00EF825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F67E56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4FD85F3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3AC8D80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6138C3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 0)</w:t>
      </w:r>
    </w:p>
    <w:p w14:paraId="76F6B20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7118C28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0;</w:t>
      </w:r>
    </w:p>
    <w:p w14:paraId="5DEADAC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GoToOccurrence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15D6FCC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73AB150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552D87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5646C06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350A06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FindTextInRichTextBox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7725D5C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0187D93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!=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53A5C2D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92F949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position.GetPointerContext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LogicalDirection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.Forward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==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TextPointerContext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5164EAF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27967B0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textRun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position.GetTextInRun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LogicalDirection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.Forward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2FA234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indexInRun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textRun.IndexOf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searchText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StringComparison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.OrdinalIgnoreCase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127C73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indexInRun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&gt;= 0)</w:t>
      </w:r>
    </w:p>
    <w:p w14:paraId="4E13395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14:paraId="528B91B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position.GetPositionAtOffset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indexInRun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F616AB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67482E3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5722139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position.GetNextContextPosition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LogicalDirection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.Forward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155EA8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681448F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D3FFD7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4AEC11A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D6F0A7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ClearAllTextHighlights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07F1514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FC890D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C68BBA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documentRange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8F4D19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documentRange.ApplyPropertyValue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TextElement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.BackgroundProperty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Brushes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.Transparent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318428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4BC036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BDAD37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GoToOccurrence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44EF68A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2F8EA23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DF1DFC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&lt; 0 ||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&gt;=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322162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DB7C51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currentResult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[_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];</w:t>
      </w:r>
    </w:p>
    <w:p w14:paraId="2E1183D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currentResult.ApplyPropertyValue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TextElement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.BackgroundProperty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Brushes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.Yellow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0FB793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RichTextBox.Selection.Select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currentResult.Start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currentResult.End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A660FF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87F609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OccurrenceStatusLabel.Content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$"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Occurrences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: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+ 1}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/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9A9E71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5613FDF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80353BC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Next_Click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12B02D1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0BBD898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 0 &amp;&amp;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&lt;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- 1)</w:t>
      </w:r>
    </w:p>
    <w:p w14:paraId="01516A7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2B6E251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++;</w:t>
      </w:r>
    </w:p>
    <w:p w14:paraId="3B9165E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GoToOccurrence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53FF3B0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1875CB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40FBEF8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C2015B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Previous_Click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15EDB10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5AAC043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 0 &amp;&amp;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&gt; 0)</w:t>
      </w:r>
    </w:p>
    <w:p w14:paraId="142AD387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4A01AD3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--;</w:t>
      </w:r>
    </w:p>
    <w:p w14:paraId="3D5E381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GoToOccurrence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29BD8B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}</w:t>
      </w:r>
    </w:p>
    <w:p w14:paraId="0FD70F4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4871BBE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AddNewTab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4E41A39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72CE30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TabItem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TabItem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200EF00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newTab.Header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Path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.GetFileName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781AAD2E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272B4D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(!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.IsNullOrEmpty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7590BB7A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4C751E92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TextRange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richTextBox.Document.ContentStart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richTextBox.Document.ContentEnd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422AC91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textRange.Text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fileContent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143153D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592817B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07E07A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newTab.Content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richTextBox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DF7767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987F4E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TabControl.Items.Add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FCAA3D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BFD822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TabControl.SelectedItem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newTab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776A114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D0E5BB9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AE1B1C8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TabCtrl_OnSelectionChanged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uk-UA"/>
        </w:rPr>
        <w:t>RoutedEventArgs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2F6E1CF3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{    </w:t>
      </w:r>
    </w:p>
    <w:p w14:paraId="2E596135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occurrences.Clear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35F2FA4F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-1;</w:t>
      </w:r>
    </w:p>
    <w:p w14:paraId="45796A30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OccurrenceStatusLabel.Content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$"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Occurrences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: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currentOccurrenceIndex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+ 1}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 xml:space="preserve"> /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{_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occurrences.Count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DEB83D6" w14:textId="77777777" w:rsidR="002B1EF6" w:rsidRDefault="002B1EF6" w:rsidP="002B1EF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6DCC3BAC" w14:textId="53153327" w:rsidR="002B1EF6" w:rsidRDefault="002B1EF6" w:rsidP="002B1EF6">
      <w:pPr>
        <w:spacing w:after="0" w:line="360" w:lineRule="auto"/>
        <w:rPr>
          <w:rFonts w:ascii="Cascadia Mono" w:eastAsia="SimSun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F584B49" w14:textId="583F987F" w:rsidR="002B1EF6" w:rsidRPr="002B1EF6" w:rsidRDefault="002B1EF6" w:rsidP="002B1EF6">
      <w:pPr>
        <w:spacing w:after="0" w:line="360" w:lineRule="auto"/>
        <w:rPr>
          <w:rFonts w:ascii="Times New Roman" w:eastAsia="SimSun" w:hAnsi="Times New Roman"/>
          <w:color w:val="000000"/>
          <w:sz w:val="28"/>
          <w:szCs w:val="28"/>
          <w:lang w:eastAsia="uk-UA"/>
        </w:rPr>
      </w:pPr>
    </w:p>
    <w:p w14:paraId="1ACA33C1" w14:textId="2E058AB9" w:rsidR="002B1EF6" w:rsidRPr="002B1EF6" w:rsidRDefault="002B1EF6" w:rsidP="002B1EF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B1EF6">
        <w:rPr>
          <w:rFonts w:ascii="Times New Roman" w:hAnsi="Times New Roman"/>
          <w:sz w:val="28"/>
          <w:szCs w:val="28"/>
        </w:rPr>
        <w:t xml:space="preserve">Висновок ознайомилась основними підходами та </w:t>
      </w:r>
      <w:proofErr w:type="spellStart"/>
      <w:r w:rsidRPr="002B1EF6">
        <w:rPr>
          <w:rFonts w:ascii="Times New Roman" w:hAnsi="Times New Roman"/>
          <w:sz w:val="28"/>
          <w:szCs w:val="28"/>
        </w:rPr>
        <w:t>технологіямиреалізації</w:t>
      </w:r>
      <w:proofErr w:type="spellEnd"/>
      <w:r w:rsidRPr="002B1EF6">
        <w:rPr>
          <w:rFonts w:ascii="Times New Roman" w:hAnsi="Times New Roman"/>
          <w:sz w:val="28"/>
          <w:szCs w:val="28"/>
        </w:rPr>
        <w:t xml:space="preserve"> інтерфейсу </w:t>
      </w:r>
      <w:proofErr w:type="spellStart"/>
      <w:r w:rsidRPr="002B1EF6">
        <w:rPr>
          <w:rFonts w:ascii="Times New Roman" w:hAnsi="Times New Roman"/>
          <w:sz w:val="28"/>
          <w:szCs w:val="28"/>
        </w:rPr>
        <w:t>універсалього</w:t>
      </w:r>
      <w:proofErr w:type="spellEnd"/>
      <w:r w:rsidRPr="002B1EF6">
        <w:rPr>
          <w:rFonts w:ascii="Times New Roman" w:hAnsi="Times New Roman"/>
          <w:sz w:val="28"/>
          <w:szCs w:val="28"/>
        </w:rPr>
        <w:t xml:space="preserve"> додатку Windows</w:t>
      </w:r>
      <w:bookmarkStart w:id="0" w:name="_GoBack"/>
      <w:bookmarkEnd w:id="0"/>
    </w:p>
    <w:sectPr w:rsidR="002B1EF6" w:rsidRPr="002B1EF6">
      <w:headerReference w:type="default" r:id="rId19"/>
      <w:footerReference w:type="default" r:id="rId20"/>
      <w:headerReference w:type="first" r:id="rId21"/>
      <w:pgSz w:w="11906" w:h="16838"/>
      <w:pgMar w:top="50" w:right="567" w:bottom="116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E29D6" w14:textId="77777777" w:rsidR="009162D4" w:rsidRDefault="009162D4">
      <w:pPr>
        <w:spacing w:line="240" w:lineRule="auto"/>
      </w:pPr>
      <w:r>
        <w:separator/>
      </w:r>
    </w:p>
  </w:endnote>
  <w:endnote w:type="continuationSeparator" w:id="0">
    <w:p w14:paraId="045663F5" w14:textId="77777777" w:rsidR="009162D4" w:rsidRDefault="00916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305" w14:textId="77777777" w:rsidR="00170A70" w:rsidRDefault="00170A70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AC7708" wp14:editId="2F5F6BDD">
              <wp:simplePos x="0" y="0"/>
              <wp:positionH relativeFrom="column">
                <wp:posOffset>563240</wp:posOffset>
              </wp:positionH>
              <wp:positionV relativeFrom="paragraph">
                <wp:posOffset>-252730</wp:posOffset>
              </wp:positionV>
              <wp:extent cx="847644" cy="157423"/>
              <wp:effectExtent l="0" t="0" r="0" b="0"/>
              <wp:wrapNone/>
              <wp:docPr id="13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0FE977" w14:textId="77777777" w:rsidR="00F656C7" w:rsidRPr="00F656C7" w:rsidRDefault="00F656C7" w:rsidP="00F656C7">
                          <w:pPr>
                            <w:jc w:val="center"/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Чайковський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 xml:space="preserve"> А.В</w:t>
                          </w:r>
                        </w:p>
                        <w:p w14:paraId="420A9F1C" w14:textId="1ACD4D01" w:rsidR="00170A70" w:rsidRDefault="00170A70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C7708" id="Rectangle 15" o:spid="_x0000_s1046" style="position:absolute;margin-left:44.35pt;margin-top:-19.9pt;width:66.7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V8AEAANQ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" filled="f" stroked="f">
              <v:textbox inset="1pt,1pt,1pt,1pt">
                <w:txbxContent>
                  <w:p w14:paraId="510FE977" w14:textId="77777777" w:rsidR="00F656C7" w:rsidRPr="00F656C7" w:rsidRDefault="00F656C7" w:rsidP="00F656C7">
                    <w:pPr>
                      <w:jc w:val="center"/>
                      <w:rPr>
                        <w:i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ru-RU"/>
                      </w:rPr>
                      <w:t>Чайковський</w:t>
                    </w:r>
                    <w:proofErr w:type="spellEnd"/>
                    <w:r>
                      <w:rPr>
                        <w:i/>
                        <w:sz w:val="18"/>
                        <w:lang w:val="ru-RU"/>
                      </w:rPr>
                      <w:t xml:space="preserve"> А.В</w:t>
                    </w:r>
                  </w:p>
                  <w:p w14:paraId="420A9F1C" w14:textId="1ACD4D01" w:rsidR="00170A70" w:rsidRDefault="00170A70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9BDCC" wp14:editId="42B32402">
              <wp:simplePos x="0" y="0"/>
              <wp:positionH relativeFrom="column">
                <wp:posOffset>547370</wp:posOffset>
              </wp:positionH>
              <wp:positionV relativeFrom="paragraph">
                <wp:posOffset>-106691</wp:posOffset>
              </wp:positionV>
              <wp:extent cx="847644" cy="157423"/>
              <wp:effectExtent l="0" t="0" r="0" b="0"/>
              <wp:wrapNone/>
              <wp:docPr id="13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CC020BE" w14:textId="6BFCB24B" w:rsidR="00170A70" w:rsidRPr="00170A70" w:rsidRDefault="00D77E86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>Талавер</w:t>
                          </w:r>
                          <w:proofErr w:type="spellEnd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9BDCC" id="_x0000_s1047" style="position:absolute;margin-left:43.1pt;margin-top:-8.4pt;width:66.7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" filled="f" stroked="f">
              <v:textbox inset="1pt,1pt,1pt,1pt">
                <w:txbxContent>
                  <w:p w14:paraId="4CC020BE" w14:textId="6BFCB24B" w:rsidR="00170A70" w:rsidRPr="00170A70" w:rsidRDefault="00D77E86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>Талавер</w:t>
                    </w:r>
                    <w:proofErr w:type="spellEnd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E817F" w14:textId="77777777" w:rsidR="009162D4" w:rsidRDefault="009162D4">
      <w:pPr>
        <w:spacing w:after="0"/>
      </w:pPr>
      <w:r>
        <w:separator/>
      </w:r>
    </w:p>
  </w:footnote>
  <w:footnote w:type="continuationSeparator" w:id="0">
    <w:p w14:paraId="50EAE099" w14:textId="77777777" w:rsidR="009162D4" w:rsidRDefault="009162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AE2F" w14:textId="77777777" w:rsidR="00075918" w:rsidRDefault="00075918">
    <w:pPr>
      <w:pStyle w:val="aa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4DFEA6" wp14:editId="7E2F03A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E75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A29F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8569E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E358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F6B9F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0B949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F580" w14:textId="671B5720" w:rsidR="00075918" w:rsidRDefault="00075918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2B1EF6"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163B3" w14:textId="6A317597" w:rsidR="00075918" w:rsidRPr="00D77E86" w:rsidRDefault="00170A7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.121.</w:t>
                            </w:r>
                            <w:r w:rsidR="00A5490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.00</w:t>
                            </w:r>
                            <w:r w:rsidR="002B1BD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D77E86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DFEA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B3E75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8A29F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28569E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96DE358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6CF6B9F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6F0B949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6B48F580" w14:textId="671B5720" w:rsidR="00075918" w:rsidRDefault="00075918">
                      <w:pPr>
                        <w:pStyle w:val="af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2B1EF6"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D9163B3" w14:textId="6A317597" w:rsidR="00075918" w:rsidRPr="00D77E86" w:rsidRDefault="00170A7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ЖИТОМИРСЬКА ПОЛІТЕХНІКА.23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.121.</w:t>
                      </w:r>
                      <w:r w:rsidR="00A5490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15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.00</w:t>
                      </w:r>
                      <w:r w:rsidR="002B1BD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D77E86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9071" w14:textId="77777777" w:rsidR="00075918" w:rsidRDefault="00075918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D7945F4" wp14:editId="607D8AB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262C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46B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B2E4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EF4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1849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12B94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F9A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4300E" w14:textId="0577402C" w:rsidR="00075918" w:rsidRPr="00D77E86" w:rsidRDefault="00075918" w:rsidP="00C52FD4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</w:pP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ЖИТОМИРСЬКА ПОЛІТЕХНІКА</w:t>
                            </w:r>
                            <w:r w:rsidR="00170A70"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.23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.121.</w:t>
                            </w:r>
                            <w:r w:rsidR="00AD0293"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15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.0</w:t>
                            </w:r>
                            <w:r w:rsidR="002B1BDE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6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 xml:space="preserve"> – </w:t>
                            </w:r>
                            <w:proofErr w:type="spellStart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Лр</w:t>
                            </w:r>
                            <w:proofErr w:type="spellEnd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</w:t>
                            </w:r>
                            <w:r w:rsidR="00D77E86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564E7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0DA357" w14:textId="71EDAB5C" w:rsidR="00075918" w:rsidRPr="00F656C7" w:rsidRDefault="00F656C7" w:rsidP="00070106">
                              <w:pPr>
                                <w:jc w:val="center"/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Чайковський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1BF473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902C1" w14:textId="78BEA299" w:rsidR="00075918" w:rsidRPr="00AD0293" w:rsidRDefault="00D77E86" w:rsidP="00AD0293">
                              <w:pPr>
                                <w:pStyle w:val="af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Талавер</w:t>
                              </w:r>
                              <w:proofErr w:type="spellEnd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42327C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407B0E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D5020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E6F33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3D95A7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3232D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301DAE" w14:textId="51B76BF9" w:rsidR="00075918" w:rsidRPr="00D77E86" w:rsidRDefault="00075918">
                            <w:pPr>
                              <w:pStyle w:val="af0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D77E86"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699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BF4F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A13F" w14:textId="10BD2632" w:rsidR="00075918" w:rsidRPr="00C04C49" w:rsidRDefault="0049228F">
                            <w:pPr>
                              <w:pStyle w:val="af0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8ECCC" w14:textId="7A8F362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F656C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945F4" id="Group 21" o:spid="_x0000_s1048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51262C1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4546B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BB2E4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E3EF4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9D1849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0C12B94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0DBF9A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6B4300E" w14:textId="0577402C" w:rsidR="00075918" w:rsidRPr="00D77E86" w:rsidRDefault="00075918" w:rsidP="00C52FD4">
                      <w:pPr>
                        <w:pStyle w:val="af0"/>
                        <w:jc w:val="center"/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</w:pPr>
                      <w:r w:rsidRPr="00C52F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ЖИТОМИРСЬКА ПОЛІТЕХНІКА</w:t>
                      </w:r>
                      <w:r w:rsidR="00170A70"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.23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.121.</w:t>
                      </w:r>
                      <w:r w:rsidR="00AD0293" w:rsidRPr="00C52FD4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15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.0</w:t>
                      </w:r>
                      <w:r w:rsidR="002B1BDE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6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 xml:space="preserve"> – </w:t>
                      </w:r>
                      <w:proofErr w:type="spellStart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Лр</w:t>
                      </w:r>
                      <w:proofErr w:type="spellEnd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</w:t>
                      </w:r>
                      <w:r w:rsidR="00D77E86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736564E7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E0DA357" w14:textId="71EDAB5C" w:rsidR="00075918" w:rsidRPr="00F656C7" w:rsidRDefault="00F656C7" w:rsidP="00070106">
                        <w:pPr>
                          <w:jc w:val="center"/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Чайковський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D1BF473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623902C1" w14:textId="78BEA299" w:rsidR="00075918" w:rsidRPr="00AD0293" w:rsidRDefault="00D77E86" w:rsidP="00AD0293">
                        <w:pPr>
                          <w:pStyle w:val="af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>Талавер</w:t>
                        </w:r>
                        <w:proofErr w:type="spellEnd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442327C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407B0E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86D5020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0E6F33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E3D95A7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0813232D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B301DAE" w14:textId="51B76BF9" w:rsidR="00075918" w:rsidRPr="00D77E86" w:rsidRDefault="00075918">
                      <w:pPr>
                        <w:pStyle w:val="af0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D77E86"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1581699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3BF4F6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18F7A13F" w14:textId="10BD2632" w:rsidR="00075918" w:rsidRPr="00C04C49" w:rsidRDefault="0049228F">
                      <w:pPr>
                        <w:pStyle w:val="af0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788ECCC" w14:textId="7A8F3627" w:rsidR="00075918" w:rsidRDefault="00075918">
                      <w:pPr>
                        <w:pStyle w:val="af0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="00F656C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1ACD9"/>
    <w:multiLevelType w:val="multilevel"/>
    <w:tmpl w:val="B0F1ACD9"/>
    <w:lvl w:ilvl="0">
      <w:numFmt w:val="bullet"/>
      <w:lvlText w:val="-"/>
      <w:lvlJc w:val="left"/>
      <w:pPr>
        <w:ind w:left="-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212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522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833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143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454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764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074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385" w:hanging="128"/>
      </w:pPr>
      <w:rPr>
        <w:rFonts w:hint="default"/>
        <w:lang w:val="uk-UA" w:eastAsia="en-US" w:bidi="ar-SA"/>
      </w:rPr>
    </w:lvl>
  </w:abstractNum>
  <w:abstractNum w:abstractNumId="1" w15:restartNumberingAfterBreak="0">
    <w:nsid w:val="B200BA96"/>
    <w:multiLevelType w:val="singleLevel"/>
    <w:tmpl w:val="B200BA9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66"/>
    <w:multiLevelType w:val="hybridMultilevel"/>
    <w:tmpl w:val="8F38D5D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90F74"/>
    <w:multiLevelType w:val="hybridMultilevel"/>
    <w:tmpl w:val="5AB4117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F84F7F"/>
    <w:multiLevelType w:val="singleLevel"/>
    <w:tmpl w:val="0BF84F7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7C4B"/>
    <w:multiLevelType w:val="hybridMultilevel"/>
    <w:tmpl w:val="EB3A9872"/>
    <w:lvl w:ilvl="0" w:tplc="FE3C1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444BA5"/>
    <w:multiLevelType w:val="hybridMultilevel"/>
    <w:tmpl w:val="98428E44"/>
    <w:lvl w:ilvl="0" w:tplc="6B24CB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941B1"/>
    <w:multiLevelType w:val="hybridMultilevel"/>
    <w:tmpl w:val="BF56D6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A5A7E2B"/>
    <w:multiLevelType w:val="hybridMultilevel"/>
    <w:tmpl w:val="B776A3B6"/>
    <w:lvl w:ilvl="0" w:tplc="C1D0F41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12" w:hanging="360"/>
      </w:pPr>
    </w:lvl>
    <w:lvl w:ilvl="2" w:tplc="0422001B" w:tentative="1">
      <w:start w:val="1"/>
      <w:numFmt w:val="lowerRoman"/>
      <w:lvlText w:val="%3."/>
      <w:lvlJc w:val="right"/>
      <w:pPr>
        <w:ind w:left="2832" w:hanging="180"/>
      </w:pPr>
    </w:lvl>
    <w:lvl w:ilvl="3" w:tplc="0422000F" w:tentative="1">
      <w:start w:val="1"/>
      <w:numFmt w:val="decimal"/>
      <w:lvlText w:val="%4."/>
      <w:lvlJc w:val="left"/>
      <w:pPr>
        <w:ind w:left="3552" w:hanging="360"/>
      </w:pPr>
    </w:lvl>
    <w:lvl w:ilvl="4" w:tplc="04220019" w:tentative="1">
      <w:start w:val="1"/>
      <w:numFmt w:val="lowerLetter"/>
      <w:lvlText w:val="%5."/>
      <w:lvlJc w:val="left"/>
      <w:pPr>
        <w:ind w:left="4272" w:hanging="360"/>
      </w:pPr>
    </w:lvl>
    <w:lvl w:ilvl="5" w:tplc="0422001B" w:tentative="1">
      <w:start w:val="1"/>
      <w:numFmt w:val="lowerRoman"/>
      <w:lvlText w:val="%6."/>
      <w:lvlJc w:val="right"/>
      <w:pPr>
        <w:ind w:left="4992" w:hanging="180"/>
      </w:pPr>
    </w:lvl>
    <w:lvl w:ilvl="6" w:tplc="0422000F" w:tentative="1">
      <w:start w:val="1"/>
      <w:numFmt w:val="decimal"/>
      <w:lvlText w:val="%7."/>
      <w:lvlJc w:val="left"/>
      <w:pPr>
        <w:ind w:left="5712" w:hanging="360"/>
      </w:pPr>
    </w:lvl>
    <w:lvl w:ilvl="7" w:tplc="04220019" w:tentative="1">
      <w:start w:val="1"/>
      <w:numFmt w:val="lowerLetter"/>
      <w:lvlText w:val="%8."/>
      <w:lvlJc w:val="left"/>
      <w:pPr>
        <w:ind w:left="6432" w:hanging="360"/>
      </w:pPr>
    </w:lvl>
    <w:lvl w:ilvl="8" w:tplc="0422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392C1055"/>
    <w:multiLevelType w:val="hybridMultilevel"/>
    <w:tmpl w:val="6428AE1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B95176"/>
    <w:multiLevelType w:val="hybridMultilevel"/>
    <w:tmpl w:val="CF163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9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8BB8"/>
    <w:multiLevelType w:val="multilevel"/>
    <w:tmpl w:val="46A08BB8"/>
    <w:lvl w:ilvl="0">
      <w:numFmt w:val="bullet"/>
      <w:lvlText w:val="-"/>
      <w:lvlJc w:val="left"/>
      <w:pPr>
        <w:ind w:left="11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430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740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051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361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672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982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292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603" w:hanging="128"/>
      </w:pPr>
      <w:rPr>
        <w:rFonts w:hint="default"/>
        <w:lang w:val="uk-UA" w:eastAsia="en-US" w:bidi="ar-SA"/>
      </w:rPr>
    </w:lvl>
  </w:abstractNum>
  <w:abstractNum w:abstractNumId="15" w15:restartNumberingAfterBreak="0">
    <w:nsid w:val="4F705022"/>
    <w:multiLevelType w:val="hybridMultilevel"/>
    <w:tmpl w:val="D4C2C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E3BF7"/>
    <w:multiLevelType w:val="hybridMultilevel"/>
    <w:tmpl w:val="352E755C"/>
    <w:lvl w:ilvl="0" w:tplc="EC24A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63AB"/>
    <w:multiLevelType w:val="singleLevel"/>
    <w:tmpl w:val="506563A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 w15:restartNumberingAfterBreak="0">
    <w:nsid w:val="50A92D29"/>
    <w:multiLevelType w:val="hybridMultilevel"/>
    <w:tmpl w:val="FA30BF14"/>
    <w:lvl w:ilvl="0" w:tplc="F9249FDA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8D34FC"/>
    <w:multiLevelType w:val="singleLevel"/>
    <w:tmpl w:val="5E8D34F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0" w15:restartNumberingAfterBreak="0">
    <w:nsid w:val="5FF053C1"/>
    <w:multiLevelType w:val="hybridMultilevel"/>
    <w:tmpl w:val="32C63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05A1D"/>
    <w:multiLevelType w:val="hybridMultilevel"/>
    <w:tmpl w:val="94D2BDA2"/>
    <w:lvl w:ilvl="0" w:tplc="A26C781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F3A1E"/>
    <w:multiLevelType w:val="singleLevel"/>
    <w:tmpl w:val="739F3A1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74374315"/>
    <w:multiLevelType w:val="hybridMultilevel"/>
    <w:tmpl w:val="A2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B96"/>
    <w:multiLevelType w:val="hybridMultilevel"/>
    <w:tmpl w:val="83F84034"/>
    <w:lvl w:ilvl="0" w:tplc="9DA68CC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24"/>
  </w:num>
  <w:num w:numId="9">
    <w:abstractNumId w:val="24"/>
  </w:num>
  <w:num w:numId="10">
    <w:abstractNumId w:val="3"/>
  </w:num>
  <w:num w:numId="11">
    <w:abstractNumId w:val="18"/>
  </w:num>
  <w:num w:numId="12">
    <w:abstractNumId w:val="12"/>
  </w:num>
  <w:num w:numId="13">
    <w:abstractNumId w:val="7"/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B88"/>
    <w:rsid w:val="00032079"/>
    <w:rsid w:val="00037133"/>
    <w:rsid w:val="00037AAE"/>
    <w:rsid w:val="00040786"/>
    <w:rsid w:val="0004149C"/>
    <w:rsid w:val="0004617D"/>
    <w:rsid w:val="0005325B"/>
    <w:rsid w:val="000545E1"/>
    <w:rsid w:val="000556EE"/>
    <w:rsid w:val="00065D0A"/>
    <w:rsid w:val="000663E4"/>
    <w:rsid w:val="00067E52"/>
    <w:rsid w:val="00070106"/>
    <w:rsid w:val="00071B81"/>
    <w:rsid w:val="000733AE"/>
    <w:rsid w:val="0007391D"/>
    <w:rsid w:val="00075918"/>
    <w:rsid w:val="00080607"/>
    <w:rsid w:val="000806C9"/>
    <w:rsid w:val="00081F85"/>
    <w:rsid w:val="00082DDA"/>
    <w:rsid w:val="00085510"/>
    <w:rsid w:val="000904F3"/>
    <w:rsid w:val="00090E3B"/>
    <w:rsid w:val="00096498"/>
    <w:rsid w:val="000B0280"/>
    <w:rsid w:val="000B368B"/>
    <w:rsid w:val="000B519F"/>
    <w:rsid w:val="000B5891"/>
    <w:rsid w:val="000B6153"/>
    <w:rsid w:val="000B6D0F"/>
    <w:rsid w:val="000C5159"/>
    <w:rsid w:val="000C5C39"/>
    <w:rsid w:val="000D045E"/>
    <w:rsid w:val="000D2C0A"/>
    <w:rsid w:val="000E57FF"/>
    <w:rsid w:val="000F12CA"/>
    <w:rsid w:val="000F2684"/>
    <w:rsid w:val="000F4D9B"/>
    <w:rsid w:val="000F7DC9"/>
    <w:rsid w:val="00101B2F"/>
    <w:rsid w:val="0011226C"/>
    <w:rsid w:val="00113BC9"/>
    <w:rsid w:val="00122665"/>
    <w:rsid w:val="00122766"/>
    <w:rsid w:val="00125EC3"/>
    <w:rsid w:val="00130336"/>
    <w:rsid w:val="00131316"/>
    <w:rsid w:val="00135E9D"/>
    <w:rsid w:val="001379D8"/>
    <w:rsid w:val="00145FA5"/>
    <w:rsid w:val="00151D34"/>
    <w:rsid w:val="0015702C"/>
    <w:rsid w:val="001601C0"/>
    <w:rsid w:val="001604A2"/>
    <w:rsid w:val="001638E4"/>
    <w:rsid w:val="00170A70"/>
    <w:rsid w:val="00174023"/>
    <w:rsid w:val="001810EF"/>
    <w:rsid w:val="001939C6"/>
    <w:rsid w:val="001952C3"/>
    <w:rsid w:val="001A7273"/>
    <w:rsid w:val="001B3921"/>
    <w:rsid w:val="001B3F8C"/>
    <w:rsid w:val="001B7F3D"/>
    <w:rsid w:val="001C0B7D"/>
    <w:rsid w:val="001C133B"/>
    <w:rsid w:val="001C283F"/>
    <w:rsid w:val="001D0306"/>
    <w:rsid w:val="001D1CB5"/>
    <w:rsid w:val="001D3056"/>
    <w:rsid w:val="001E6442"/>
    <w:rsid w:val="00200C8D"/>
    <w:rsid w:val="002033DA"/>
    <w:rsid w:val="00211AF6"/>
    <w:rsid w:val="002151B1"/>
    <w:rsid w:val="00217918"/>
    <w:rsid w:val="00220A87"/>
    <w:rsid w:val="00221EF8"/>
    <w:rsid w:val="00236856"/>
    <w:rsid w:val="002420BE"/>
    <w:rsid w:val="00242772"/>
    <w:rsid w:val="00242B33"/>
    <w:rsid w:val="002435E4"/>
    <w:rsid w:val="002442A9"/>
    <w:rsid w:val="00245CE6"/>
    <w:rsid w:val="00246C40"/>
    <w:rsid w:val="00250558"/>
    <w:rsid w:val="00255B09"/>
    <w:rsid w:val="00256AB0"/>
    <w:rsid w:val="002600DB"/>
    <w:rsid w:val="00260199"/>
    <w:rsid w:val="00261743"/>
    <w:rsid w:val="002638A5"/>
    <w:rsid w:val="00265C70"/>
    <w:rsid w:val="002667BF"/>
    <w:rsid w:val="0027502A"/>
    <w:rsid w:val="00276271"/>
    <w:rsid w:val="00276D97"/>
    <w:rsid w:val="002808DA"/>
    <w:rsid w:val="002875ED"/>
    <w:rsid w:val="00287D22"/>
    <w:rsid w:val="002975BB"/>
    <w:rsid w:val="002A23DD"/>
    <w:rsid w:val="002A6790"/>
    <w:rsid w:val="002B1BDE"/>
    <w:rsid w:val="002B1EF6"/>
    <w:rsid w:val="002C00EB"/>
    <w:rsid w:val="002C0734"/>
    <w:rsid w:val="002C1BF1"/>
    <w:rsid w:val="002C2CAA"/>
    <w:rsid w:val="002C6A4E"/>
    <w:rsid w:val="002D359F"/>
    <w:rsid w:val="002D42F1"/>
    <w:rsid w:val="002D72D9"/>
    <w:rsid w:val="002E604E"/>
    <w:rsid w:val="002E7FC3"/>
    <w:rsid w:val="002F06E9"/>
    <w:rsid w:val="002F197E"/>
    <w:rsid w:val="002F1D2F"/>
    <w:rsid w:val="002F46A5"/>
    <w:rsid w:val="002F6B72"/>
    <w:rsid w:val="00301B43"/>
    <w:rsid w:val="00303712"/>
    <w:rsid w:val="00303D35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0EE2"/>
    <w:rsid w:val="00355B87"/>
    <w:rsid w:val="0036430A"/>
    <w:rsid w:val="00366C82"/>
    <w:rsid w:val="00377078"/>
    <w:rsid w:val="00381734"/>
    <w:rsid w:val="003844E1"/>
    <w:rsid w:val="00384B17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32B8"/>
    <w:rsid w:val="003B4B06"/>
    <w:rsid w:val="003B5078"/>
    <w:rsid w:val="003B6CE9"/>
    <w:rsid w:val="003C0C0D"/>
    <w:rsid w:val="003C124F"/>
    <w:rsid w:val="003C3807"/>
    <w:rsid w:val="003C70C8"/>
    <w:rsid w:val="003D0A01"/>
    <w:rsid w:val="003D3952"/>
    <w:rsid w:val="003D5947"/>
    <w:rsid w:val="003D5E8D"/>
    <w:rsid w:val="003E0570"/>
    <w:rsid w:val="003E2480"/>
    <w:rsid w:val="003E6120"/>
    <w:rsid w:val="003E6E94"/>
    <w:rsid w:val="003E6F39"/>
    <w:rsid w:val="003E719E"/>
    <w:rsid w:val="003F161E"/>
    <w:rsid w:val="003F2ABB"/>
    <w:rsid w:val="003F7A5A"/>
    <w:rsid w:val="004004BC"/>
    <w:rsid w:val="00402FCF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6982"/>
    <w:rsid w:val="00454D51"/>
    <w:rsid w:val="004573EE"/>
    <w:rsid w:val="004723DA"/>
    <w:rsid w:val="00473FC9"/>
    <w:rsid w:val="00482385"/>
    <w:rsid w:val="0048324E"/>
    <w:rsid w:val="0049228F"/>
    <w:rsid w:val="004935B2"/>
    <w:rsid w:val="004953D0"/>
    <w:rsid w:val="004A2797"/>
    <w:rsid w:val="004A37BB"/>
    <w:rsid w:val="004A65C1"/>
    <w:rsid w:val="004B2FA3"/>
    <w:rsid w:val="004B732E"/>
    <w:rsid w:val="004C2F9D"/>
    <w:rsid w:val="004C359E"/>
    <w:rsid w:val="004C7C77"/>
    <w:rsid w:val="004C7EE5"/>
    <w:rsid w:val="004D095A"/>
    <w:rsid w:val="004D4022"/>
    <w:rsid w:val="004D41CB"/>
    <w:rsid w:val="004D5A9A"/>
    <w:rsid w:val="004E3941"/>
    <w:rsid w:val="004E4084"/>
    <w:rsid w:val="004E7D69"/>
    <w:rsid w:val="004F4A80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3036"/>
    <w:rsid w:val="005453C2"/>
    <w:rsid w:val="0054695B"/>
    <w:rsid w:val="00565C41"/>
    <w:rsid w:val="00567D1E"/>
    <w:rsid w:val="005741EC"/>
    <w:rsid w:val="00575AA2"/>
    <w:rsid w:val="005A0158"/>
    <w:rsid w:val="005A20E1"/>
    <w:rsid w:val="005A2112"/>
    <w:rsid w:val="005A45E1"/>
    <w:rsid w:val="005B369A"/>
    <w:rsid w:val="005D422A"/>
    <w:rsid w:val="005E3725"/>
    <w:rsid w:val="005E6DEE"/>
    <w:rsid w:val="005F747D"/>
    <w:rsid w:val="005F7A49"/>
    <w:rsid w:val="006000F9"/>
    <w:rsid w:val="0060196C"/>
    <w:rsid w:val="0060519B"/>
    <w:rsid w:val="00607C93"/>
    <w:rsid w:val="0061042F"/>
    <w:rsid w:val="00615CBE"/>
    <w:rsid w:val="00617F80"/>
    <w:rsid w:val="00620937"/>
    <w:rsid w:val="006219FD"/>
    <w:rsid w:val="00623075"/>
    <w:rsid w:val="00623D52"/>
    <w:rsid w:val="00624750"/>
    <w:rsid w:val="00624799"/>
    <w:rsid w:val="00642CC5"/>
    <w:rsid w:val="006470A2"/>
    <w:rsid w:val="00651D76"/>
    <w:rsid w:val="0066143A"/>
    <w:rsid w:val="00662CAD"/>
    <w:rsid w:val="00675F7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2D98"/>
    <w:rsid w:val="006C359C"/>
    <w:rsid w:val="006C7040"/>
    <w:rsid w:val="006D195A"/>
    <w:rsid w:val="006D23AA"/>
    <w:rsid w:val="006D6136"/>
    <w:rsid w:val="006E21D8"/>
    <w:rsid w:val="006E2BD5"/>
    <w:rsid w:val="006F30A5"/>
    <w:rsid w:val="006F6F54"/>
    <w:rsid w:val="00704850"/>
    <w:rsid w:val="00705F87"/>
    <w:rsid w:val="007131A7"/>
    <w:rsid w:val="007204D3"/>
    <w:rsid w:val="007208D2"/>
    <w:rsid w:val="00723BB9"/>
    <w:rsid w:val="0072667C"/>
    <w:rsid w:val="00735DB1"/>
    <w:rsid w:val="007431A9"/>
    <w:rsid w:val="0074352A"/>
    <w:rsid w:val="007508BA"/>
    <w:rsid w:val="00763D44"/>
    <w:rsid w:val="007700A0"/>
    <w:rsid w:val="007729DF"/>
    <w:rsid w:val="00776278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193E"/>
    <w:rsid w:val="007E696E"/>
    <w:rsid w:val="007E7448"/>
    <w:rsid w:val="007F0DA4"/>
    <w:rsid w:val="007F33B8"/>
    <w:rsid w:val="007F3BF5"/>
    <w:rsid w:val="007F7069"/>
    <w:rsid w:val="00804E4B"/>
    <w:rsid w:val="00805F4A"/>
    <w:rsid w:val="0080663F"/>
    <w:rsid w:val="00807F59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DDE"/>
    <w:rsid w:val="00852FFA"/>
    <w:rsid w:val="008558C6"/>
    <w:rsid w:val="00856560"/>
    <w:rsid w:val="00862F78"/>
    <w:rsid w:val="00872C33"/>
    <w:rsid w:val="00880C42"/>
    <w:rsid w:val="00890AD6"/>
    <w:rsid w:val="00891FC2"/>
    <w:rsid w:val="00892EAE"/>
    <w:rsid w:val="008A4C80"/>
    <w:rsid w:val="008B5588"/>
    <w:rsid w:val="008B7756"/>
    <w:rsid w:val="008C11F3"/>
    <w:rsid w:val="008C25A4"/>
    <w:rsid w:val="008C274D"/>
    <w:rsid w:val="008D133E"/>
    <w:rsid w:val="008D6C36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0E7E"/>
    <w:rsid w:val="00911092"/>
    <w:rsid w:val="00911193"/>
    <w:rsid w:val="0091162F"/>
    <w:rsid w:val="009162D4"/>
    <w:rsid w:val="00922CCA"/>
    <w:rsid w:val="00923505"/>
    <w:rsid w:val="00933C7E"/>
    <w:rsid w:val="00936717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87BC2"/>
    <w:rsid w:val="0099525F"/>
    <w:rsid w:val="009A4C0E"/>
    <w:rsid w:val="009B6EC7"/>
    <w:rsid w:val="009C5BD1"/>
    <w:rsid w:val="009C675D"/>
    <w:rsid w:val="009C7586"/>
    <w:rsid w:val="009D0F45"/>
    <w:rsid w:val="009D2E52"/>
    <w:rsid w:val="009D35A6"/>
    <w:rsid w:val="009D40FD"/>
    <w:rsid w:val="009D555D"/>
    <w:rsid w:val="009D710D"/>
    <w:rsid w:val="009E42C0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33D9"/>
    <w:rsid w:val="00A35CFB"/>
    <w:rsid w:val="00A370AC"/>
    <w:rsid w:val="00A430E9"/>
    <w:rsid w:val="00A439C2"/>
    <w:rsid w:val="00A46E86"/>
    <w:rsid w:val="00A47C33"/>
    <w:rsid w:val="00A54909"/>
    <w:rsid w:val="00A5546A"/>
    <w:rsid w:val="00A56360"/>
    <w:rsid w:val="00A60E3A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293"/>
    <w:rsid w:val="00AD0861"/>
    <w:rsid w:val="00AE404C"/>
    <w:rsid w:val="00AE69FF"/>
    <w:rsid w:val="00AF1D01"/>
    <w:rsid w:val="00B031A7"/>
    <w:rsid w:val="00B042D0"/>
    <w:rsid w:val="00B2143E"/>
    <w:rsid w:val="00B21463"/>
    <w:rsid w:val="00B22B1C"/>
    <w:rsid w:val="00B321AF"/>
    <w:rsid w:val="00B32898"/>
    <w:rsid w:val="00B3461B"/>
    <w:rsid w:val="00B361D4"/>
    <w:rsid w:val="00B40106"/>
    <w:rsid w:val="00B42382"/>
    <w:rsid w:val="00B45F76"/>
    <w:rsid w:val="00B46756"/>
    <w:rsid w:val="00B50000"/>
    <w:rsid w:val="00B5051F"/>
    <w:rsid w:val="00B56020"/>
    <w:rsid w:val="00B5726F"/>
    <w:rsid w:val="00B66788"/>
    <w:rsid w:val="00B67573"/>
    <w:rsid w:val="00B67897"/>
    <w:rsid w:val="00B70771"/>
    <w:rsid w:val="00B746D5"/>
    <w:rsid w:val="00B75271"/>
    <w:rsid w:val="00B75835"/>
    <w:rsid w:val="00B81CF2"/>
    <w:rsid w:val="00B845BD"/>
    <w:rsid w:val="00B8461B"/>
    <w:rsid w:val="00B868A0"/>
    <w:rsid w:val="00B86DBA"/>
    <w:rsid w:val="00B909E9"/>
    <w:rsid w:val="00B91413"/>
    <w:rsid w:val="00B93EFF"/>
    <w:rsid w:val="00BA0249"/>
    <w:rsid w:val="00BB667E"/>
    <w:rsid w:val="00BB68ED"/>
    <w:rsid w:val="00BC2EE4"/>
    <w:rsid w:val="00BC33E5"/>
    <w:rsid w:val="00BC3473"/>
    <w:rsid w:val="00BC5AAC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199D"/>
    <w:rsid w:val="00C04C49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2FD4"/>
    <w:rsid w:val="00C65061"/>
    <w:rsid w:val="00C656A0"/>
    <w:rsid w:val="00C7707D"/>
    <w:rsid w:val="00C8010F"/>
    <w:rsid w:val="00C818DE"/>
    <w:rsid w:val="00C85E63"/>
    <w:rsid w:val="00C8603C"/>
    <w:rsid w:val="00C92A0B"/>
    <w:rsid w:val="00C95106"/>
    <w:rsid w:val="00CA0720"/>
    <w:rsid w:val="00CA241D"/>
    <w:rsid w:val="00CA3359"/>
    <w:rsid w:val="00CA6A3C"/>
    <w:rsid w:val="00CA6E59"/>
    <w:rsid w:val="00CA7BDA"/>
    <w:rsid w:val="00CB0B84"/>
    <w:rsid w:val="00CB128E"/>
    <w:rsid w:val="00CB55EB"/>
    <w:rsid w:val="00CB67D8"/>
    <w:rsid w:val="00CB78F2"/>
    <w:rsid w:val="00CC2F30"/>
    <w:rsid w:val="00CC5F37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0C6"/>
    <w:rsid w:val="00D12DAA"/>
    <w:rsid w:val="00D22594"/>
    <w:rsid w:val="00D40102"/>
    <w:rsid w:val="00D4116C"/>
    <w:rsid w:val="00D61064"/>
    <w:rsid w:val="00D7389B"/>
    <w:rsid w:val="00D76515"/>
    <w:rsid w:val="00D77E86"/>
    <w:rsid w:val="00D843A0"/>
    <w:rsid w:val="00D85745"/>
    <w:rsid w:val="00D86870"/>
    <w:rsid w:val="00D9398B"/>
    <w:rsid w:val="00DA2583"/>
    <w:rsid w:val="00DA5908"/>
    <w:rsid w:val="00DC364C"/>
    <w:rsid w:val="00DC4471"/>
    <w:rsid w:val="00DC45F2"/>
    <w:rsid w:val="00DD3E63"/>
    <w:rsid w:val="00DD4CAF"/>
    <w:rsid w:val="00DD7FAA"/>
    <w:rsid w:val="00DE1ACC"/>
    <w:rsid w:val="00DE1AEF"/>
    <w:rsid w:val="00DF189B"/>
    <w:rsid w:val="00DF53AD"/>
    <w:rsid w:val="00DF53B9"/>
    <w:rsid w:val="00DF5C55"/>
    <w:rsid w:val="00DF7A47"/>
    <w:rsid w:val="00E01025"/>
    <w:rsid w:val="00E03250"/>
    <w:rsid w:val="00E10B0C"/>
    <w:rsid w:val="00E170FC"/>
    <w:rsid w:val="00E2262E"/>
    <w:rsid w:val="00E31798"/>
    <w:rsid w:val="00E32C27"/>
    <w:rsid w:val="00E46FB5"/>
    <w:rsid w:val="00E50895"/>
    <w:rsid w:val="00E50DCF"/>
    <w:rsid w:val="00E53AC5"/>
    <w:rsid w:val="00E57033"/>
    <w:rsid w:val="00E6284B"/>
    <w:rsid w:val="00E6431D"/>
    <w:rsid w:val="00E664DF"/>
    <w:rsid w:val="00E673BB"/>
    <w:rsid w:val="00E71B4C"/>
    <w:rsid w:val="00E857D7"/>
    <w:rsid w:val="00E9429B"/>
    <w:rsid w:val="00EA009D"/>
    <w:rsid w:val="00EA1262"/>
    <w:rsid w:val="00EA2023"/>
    <w:rsid w:val="00EA3249"/>
    <w:rsid w:val="00EA52EB"/>
    <w:rsid w:val="00EA5797"/>
    <w:rsid w:val="00EA5ADE"/>
    <w:rsid w:val="00EA73B0"/>
    <w:rsid w:val="00EB5B61"/>
    <w:rsid w:val="00EC112C"/>
    <w:rsid w:val="00EC4169"/>
    <w:rsid w:val="00EC43D8"/>
    <w:rsid w:val="00EC5D2D"/>
    <w:rsid w:val="00EC6766"/>
    <w:rsid w:val="00EC7A2D"/>
    <w:rsid w:val="00ED3172"/>
    <w:rsid w:val="00ED766B"/>
    <w:rsid w:val="00EE618E"/>
    <w:rsid w:val="00EE78BC"/>
    <w:rsid w:val="00EF0048"/>
    <w:rsid w:val="00EF06AC"/>
    <w:rsid w:val="00EF2415"/>
    <w:rsid w:val="00EF5F30"/>
    <w:rsid w:val="00F0313E"/>
    <w:rsid w:val="00F15231"/>
    <w:rsid w:val="00F17459"/>
    <w:rsid w:val="00F20479"/>
    <w:rsid w:val="00F2189D"/>
    <w:rsid w:val="00F27A48"/>
    <w:rsid w:val="00F3405A"/>
    <w:rsid w:val="00F41541"/>
    <w:rsid w:val="00F615BF"/>
    <w:rsid w:val="00F62A91"/>
    <w:rsid w:val="00F62F59"/>
    <w:rsid w:val="00F63918"/>
    <w:rsid w:val="00F656C7"/>
    <w:rsid w:val="00F66247"/>
    <w:rsid w:val="00F678FC"/>
    <w:rsid w:val="00F704CD"/>
    <w:rsid w:val="00F71435"/>
    <w:rsid w:val="00F72A9C"/>
    <w:rsid w:val="00F75351"/>
    <w:rsid w:val="00F80F7D"/>
    <w:rsid w:val="00F817B4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C63EC"/>
    <w:rsid w:val="00FD02BA"/>
    <w:rsid w:val="00FD15B2"/>
    <w:rsid w:val="00FE313A"/>
    <w:rsid w:val="00FF0F48"/>
    <w:rsid w:val="00FF27AB"/>
    <w:rsid w:val="00FF640D"/>
    <w:rsid w:val="3D40194E"/>
    <w:rsid w:val="63B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2CDC"/>
  <w15:docId w15:val="{96D391D9-E639-40BF-814E-3D16A4C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uiPriority w:val="1"/>
    <w:qFormat/>
    <w:pPr>
      <w:spacing w:before="90"/>
      <w:ind w:left="221"/>
      <w:jc w:val="both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 w:color="000000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Чертежный"/>
    <w:qFormat/>
    <w:pPr>
      <w:jc w:val="both"/>
    </w:pPr>
    <w:rPr>
      <w:rFonts w:ascii="ISOCPEUR" w:eastAsiaTheme="minorEastAsia" w:hAnsi="ISOCPEUR"/>
      <w:i/>
      <w:sz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и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ий текст з відступом Знак"/>
    <w:basedOn w:val="a0"/>
    <w:link w:val="a5"/>
    <w:rPr>
      <w:sz w:val="24"/>
      <w:szCs w:val="24"/>
      <w:lang w:val="uk-UA"/>
    </w:rPr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3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4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5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6">
    <w:name w:val="Подпись к рисунку"/>
    <w:basedOn w:val="af7"/>
    <w:next w:val="a"/>
    <w:pPr>
      <w:keepNext w:val="0"/>
      <w:widowControl w:val="0"/>
      <w:spacing w:before="100" w:after="100"/>
    </w:pPr>
  </w:style>
  <w:style w:type="paragraph" w:customStyle="1" w:styleId="af7">
    <w:name w:val="Рисунок"/>
    <w:basedOn w:val="a"/>
    <w:next w:val="af6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/>
    </w:rPr>
  </w:style>
  <w:style w:type="character" w:customStyle="1" w:styleId="20">
    <w:name w:val="Основной текст (2)_"/>
    <w:basedOn w:val="a0"/>
    <w:link w:val="21"/>
    <w:rsid w:val="004C2F9D"/>
    <w:rPr>
      <w:rFonts w:eastAsia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C2F9D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4">
    <w:name w:val="Основной текст (4)_"/>
    <w:basedOn w:val="a0"/>
    <w:link w:val="40"/>
    <w:rsid w:val="00675F7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F78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2">
    <w:name w:val="Подпись к картинке (2)_"/>
    <w:basedOn w:val="a0"/>
    <w:link w:val="23"/>
    <w:rsid w:val="00675F78"/>
    <w:rPr>
      <w:rFonts w:eastAsia="Times New Roman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675F78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9">
    <w:name w:val="Основной текст (9)_"/>
    <w:basedOn w:val="a0"/>
    <w:link w:val="90"/>
    <w:rsid w:val="00675F78"/>
    <w:rPr>
      <w:rFonts w:eastAsia="Times New Roman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75F7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1">
    <w:name w:val="Основной текст (11)_"/>
    <w:basedOn w:val="a0"/>
    <w:link w:val="110"/>
    <w:rsid w:val="00675F78"/>
    <w:rPr>
      <w:rFonts w:eastAsia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675F78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50">
    <w:name w:val="Основной текст (15)_"/>
    <w:basedOn w:val="a0"/>
    <w:link w:val="151"/>
    <w:rsid w:val="00575AA2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575AA2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8">
    <w:name w:val="Основной текст (18)_"/>
    <w:basedOn w:val="a0"/>
    <w:link w:val="180"/>
    <w:rsid w:val="00575AA2"/>
    <w:rPr>
      <w:rFonts w:eastAsia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575AA2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3TimesNewRoman11pt">
    <w:name w:val="Основной текст (23) + Times New Roman;11 pt"/>
    <w:basedOn w:val="a0"/>
    <w:rsid w:val="00575AA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26">
    <w:name w:val="Основной текст (26)_"/>
    <w:basedOn w:val="a0"/>
    <w:link w:val="260"/>
    <w:rsid w:val="00575AA2"/>
    <w:rPr>
      <w:rFonts w:eastAsia="Times New Roman"/>
      <w:shd w:val="clear" w:color="auto" w:fill="FFFFFF"/>
    </w:rPr>
  </w:style>
  <w:style w:type="character" w:customStyle="1" w:styleId="2611pt">
    <w:name w:val="Основной текст (26) + 11 pt"/>
    <w:basedOn w:val="26"/>
    <w:rsid w:val="00575AA2"/>
    <w:rPr>
      <w:rFonts w:eastAsia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575AA2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5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432CA-2DB3-460D-AE80-027440C6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2713</TotalTime>
  <Pages>9</Pages>
  <Words>6251</Words>
  <Characters>3564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Тушак Віталій</dc:creator>
  <cp:keywords>DB</cp:keywords>
  <cp:lastModifiedBy>Anton Chaikovkyi</cp:lastModifiedBy>
  <cp:revision>74</cp:revision>
  <cp:lastPrinted>2023-11-13T13:37:00Z</cp:lastPrinted>
  <dcterms:created xsi:type="dcterms:W3CDTF">2023-09-11T14:01:00Z</dcterms:created>
  <dcterms:modified xsi:type="dcterms:W3CDTF">2024-12-16T21:34:00Z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C94BD6F3E3C54B8C914422BD4D3D3FA3_13</vt:lpwstr>
  </property>
  <property fmtid="{D5CDD505-2E9C-101B-9397-08002B2CF9AE}" pid="4" name="GrammarlyDocumentId">
    <vt:lpwstr>c519dbd086500fe3ee151a724747e666fd08f9710428bb99680d03f858431d25</vt:lpwstr>
  </property>
</Properties>
</file>