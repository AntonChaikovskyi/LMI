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67D2" w14:textId="004F1F05" w:rsidR="0099525F" w:rsidRPr="0099525F" w:rsidRDefault="0099525F" w:rsidP="0099525F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Лабораторна робота №2</w:t>
      </w:r>
    </w:p>
    <w:p w14:paraId="69FF70BD" w14:textId="7665BBE9" w:rsidR="0099525F" w:rsidRPr="0099525F" w:rsidRDefault="0099525F" w:rsidP="009952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Прототипування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мобільних екранів у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Figma</w:t>
      </w:r>
      <w:proofErr w:type="spellEnd"/>
    </w:p>
    <w:p w14:paraId="7A5F4CAB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Мета:</w:t>
      </w:r>
      <w:r w:rsidRPr="0099525F">
        <w:rPr>
          <w:rFonts w:ascii="Times New Roman" w:hAnsi="Times New Roman"/>
          <w:sz w:val="28"/>
          <w:szCs w:val="28"/>
        </w:rPr>
        <w:t xml:space="preserve"> познайомитися з </w:t>
      </w:r>
      <w:proofErr w:type="spellStart"/>
      <w:r w:rsidRPr="0099525F">
        <w:rPr>
          <w:rFonts w:ascii="Times New Roman" w:hAnsi="Times New Roman"/>
          <w:sz w:val="28"/>
          <w:szCs w:val="28"/>
        </w:rPr>
        <w:t>прототипуванням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9525F">
        <w:rPr>
          <w:rFonts w:ascii="Times New Roman" w:hAnsi="Times New Roman"/>
          <w:sz w:val="28"/>
          <w:szCs w:val="28"/>
        </w:rPr>
        <w:t>Figma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шляхом створення дизайну мобільного додатку. </w:t>
      </w:r>
    </w:p>
    <w:p w14:paraId="59375DA8" w14:textId="0DD55AF4" w:rsidR="0099525F" w:rsidRPr="0099525F" w:rsidRDefault="0099525F" w:rsidP="009952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>Хід роботи:</w:t>
      </w:r>
    </w:p>
    <w:p w14:paraId="0A85573C" w14:textId="4D0EF30B" w:rsidR="00B67573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Завдання</w:t>
      </w:r>
      <w:r w:rsidRPr="0099525F">
        <w:rPr>
          <w:rFonts w:ascii="Times New Roman" w:hAnsi="Times New Roman"/>
          <w:sz w:val="28"/>
          <w:szCs w:val="28"/>
        </w:rPr>
        <w:t xml:space="preserve">. Оберіть просту ідею мобільного додатку, наприклад список справ, погодний додаток або пошук рецептів. Виберіть та зосередьтеся на декількох основних аспектах додатка, декількох варіантах використання та розробіть 3-5 пов'язаних екранів, які сприяють виконанню цього завдання. Використовуйте </w:t>
      </w:r>
      <w:proofErr w:type="spellStart"/>
      <w:r w:rsidRPr="0099525F">
        <w:rPr>
          <w:rFonts w:ascii="Times New Roman" w:hAnsi="Times New Roman"/>
          <w:sz w:val="28"/>
          <w:szCs w:val="28"/>
        </w:rPr>
        <w:t>Figma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для створення інтерактивних прототипів, що імітують взаємодію користувача.</w:t>
      </w:r>
    </w:p>
    <w:p w14:paraId="765C863E" w14:textId="5696FDF9" w:rsidR="0099525F" w:rsidRPr="0099525F" w:rsidRDefault="0099525F" w:rsidP="009952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>Огляд сфери</w:t>
      </w:r>
    </w:p>
    <w:p w14:paraId="518ED3DF" w14:textId="1A45533E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Додаток </w:t>
      </w:r>
      <w:r w:rsidRPr="0099525F">
        <w:rPr>
          <w:rFonts w:ascii="Times New Roman" w:hAnsi="Times New Roman"/>
          <w:sz w:val="28"/>
          <w:szCs w:val="28"/>
          <w:lang w:val="en-US"/>
        </w:rPr>
        <w:t>Smart</w:t>
      </w:r>
      <w:r w:rsidRPr="00995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sz w:val="28"/>
          <w:szCs w:val="28"/>
        </w:rPr>
        <w:t>Bank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sz w:val="28"/>
          <w:szCs w:val="28"/>
        </w:rPr>
        <w:t>App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створений для забезпечення користувачів зручним та безпечним управлінням їхніми фінансами у будь-який час і в будь-якому місці. Додаток дозволяє реєструвати нові облікові записи, переглядати детальну інформацію про картки та витрати, аналізувати фінансову статистику за допомогою графіків та налаштовувати персональні фінансові параметри. Основна мета – створити простий та інтуїтивний інструмент для ефективного управління особистими фінансами</w:t>
      </w:r>
    </w:p>
    <w:p w14:paraId="7097430B" w14:textId="3475048D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3C6C85" w14:textId="4E2F63BD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B122F57" w14:textId="53AEE2BD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73D4718" w14:textId="04DD6D24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DB0B6A6" w14:textId="3402632E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5AA3A97C" w14:textId="53A9E8B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851992F" w14:textId="7508EB5A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239DCF2" w14:textId="76424131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6CBFE4B" w14:textId="3AE76913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B6D1F8" w14:textId="3973181C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5F3FC6" w14:textId="18EC6426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FCAD4B4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6EC3D6E" w14:textId="37CBE85A" w:rsidR="0099525F" w:rsidRPr="0099525F" w:rsidRDefault="0099525F" w:rsidP="009952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Вимоги</w:t>
      </w:r>
    </w:p>
    <w:p w14:paraId="780B7ED8" w14:textId="6C0E2D49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1. Користувачі повинні мати можливість зареєструвати свій обліковий запис, підтвердивши його через верифікацію. </w:t>
      </w:r>
    </w:p>
    <w:p w14:paraId="20B60E02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>2. Реалізувати зручний вхід до системи із можливістю використання PIN-коду або біометрії (відбиток пальця чи розпізнавання обличчя).</w:t>
      </w:r>
    </w:p>
    <w:p w14:paraId="670EAF4F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 3. Забезпечити інтуїтивний перегляд списку карток, їх балансу, а також історії витрат із фільтрацією за датою чи категорією.</w:t>
      </w:r>
    </w:p>
    <w:p w14:paraId="73A5A342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 4. Надати можливість переглядати фінансову статистику у вигляді графіків для аналізу витрат по категоріях чи за періодами. </w:t>
      </w:r>
    </w:p>
    <w:p w14:paraId="2A1D781B" w14:textId="39923524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>5. Додаток має включати сторінку профілю, яка дозволяє налаштовувати персональну інформацію, вподобання платежів, пов’язані банки й картки, налаштування повідомлень, адреси, повідомлення та загальні налаштування.</w:t>
      </w:r>
    </w:p>
    <w:p w14:paraId="390D8B02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11F6DF" w14:textId="77777777" w:rsidR="0099525F" w:rsidRPr="0099525F" w:rsidRDefault="0099525F" w:rsidP="009952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Фокус дизайну</w:t>
      </w:r>
    </w:p>
    <w:p w14:paraId="336E4633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1.Зручний і простий процес реєстрації та входу. </w:t>
      </w:r>
    </w:p>
    <w:p w14:paraId="1B513D42" w14:textId="2AAC6A14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Користувачі повинні швидко реєструватися або входити до системи, використовуючи мінімальну кількість дій. 2. Інтуїтивний перегляд фінансів. </w:t>
      </w:r>
    </w:p>
    <w:p w14:paraId="327AA581" w14:textId="04E9E05F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Відображення актуальної інформації про картки, доступний баланс і витрати з розбивкою по категоріях. </w:t>
      </w:r>
    </w:p>
    <w:p w14:paraId="4DFFE932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3. Аналіз фінансів за допомогою графіків. </w:t>
      </w:r>
    </w:p>
    <w:p w14:paraId="14B54244" w14:textId="7522AAD0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Чітке й візуально привабливе представлення фінансової статистики, щоб допомогти користувачам краще планувати витрати. </w:t>
      </w:r>
    </w:p>
    <w:p w14:paraId="4CB372DE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4. Гнучке налаштування профілю. </w:t>
      </w:r>
    </w:p>
    <w:p w14:paraId="59360F5A" w14:textId="70D84693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Зосередження на </w:t>
      </w:r>
      <w:proofErr w:type="spellStart"/>
      <w:r w:rsidRPr="0099525F">
        <w:rPr>
          <w:rFonts w:ascii="Times New Roman" w:hAnsi="Times New Roman"/>
          <w:sz w:val="28"/>
          <w:szCs w:val="28"/>
        </w:rPr>
        <w:t>кастомізації</w:t>
      </w:r>
      <w:proofErr w:type="spellEnd"/>
      <w:r w:rsidRPr="0099525F">
        <w:rPr>
          <w:rFonts w:ascii="Times New Roman" w:hAnsi="Times New Roman"/>
          <w:sz w:val="28"/>
          <w:szCs w:val="28"/>
        </w:rPr>
        <w:t>, щоб кожен користувач міг адаптувати додаток під свої потреби.</w:t>
      </w:r>
    </w:p>
    <w:p w14:paraId="34186559" w14:textId="378851BC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3B47A2F" w14:textId="640D6974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1936BC4" w14:textId="3075158A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C82F45" w14:textId="7451C1C5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83A863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F675F1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lastRenderedPageBreak/>
        <w:t xml:space="preserve">Основні екрани </w:t>
      </w:r>
    </w:p>
    <w:p w14:paraId="29AF39E4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1. </w:t>
      </w:r>
      <w:r w:rsidRPr="0099525F">
        <w:rPr>
          <w:rFonts w:ascii="Times New Roman" w:hAnsi="Times New Roman"/>
          <w:b/>
          <w:i/>
          <w:sz w:val="28"/>
          <w:szCs w:val="28"/>
        </w:rPr>
        <w:t>Реєстрація</w:t>
      </w:r>
      <w:r w:rsidRPr="0099525F">
        <w:rPr>
          <w:rFonts w:ascii="Times New Roman" w:hAnsi="Times New Roman"/>
          <w:b/>
          <w:sz w:val="28"/>
          <w:szCs w:val="28"/>
        </w:rPr>
        <w:t>:</w:t>
      </w:r>
      <w:r w:rsidRPr="0099525F">
        <w:rPr>
          <w:rFonts w:ascii="Times New Roman" w:hAnsi="Times New Roman"/>
          <w:sz w:val="28"/>
          <w:szCs w:val="28"/>
        </w:rPr>
        <w:t xml:space="preserve"> Сторінка реєстрації містить поля для введення особистої інформації (ім’я, електронна пошта, номер телефону) та вибір способу підтвердження. </w:t>
      </w:r>
      <w:proofErr w:type="spellStart"/>
      <w:r w:rsidRPr="0099525F">
        <w:rPr>
          <w:rFonts w:ascii="Times New Roman" w:hAnsi="Times New Roman"/>
          <w:sz w:val="28"/>
          <w:szCs w:val="28"/>
        </w:rPr>
        <w:t>Мінімалістичний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дизайн з акцентом на швидкість і простоту. </w:t>
      </w:r>
    </w:p>
    <w:p w14:paraId="64FD4E45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>2</w:t>
      </w:r>
      <w:r w:rsidRPr="0099525F">
        <w:rPr>
          <w:rFonts w:ascii="Times New Roman" w:hAnsi="Times New Roman"/>
          <w:b/>
          <w:sz w:val="28"/>
          <w:szCs w:val="28"/>
        </w:rPr>
        <w:t>. Вхід</w:t>
      </w:r>
      <w:r w:rsidRPr="0099525F">
        <w:rPr>
          <w:rFonts w:ascii="Times New Roman" w:hAnsi="Times New Roman"/>
          <w:sz w:val="28"/>
          <w:szCs w:val="28"/>
        </w:rPr>
        <w:t xml:space="preserve">: Екран входу з можливістю вибору способу </w:t>
      </w:r>
      <w:proofErr w:type="spellStart"/>
      <w:r w:rsidRPr="0099525F">
        <w:rPr>
          <w:rFonts w:ascii="Times New Roman" w:hAnsi="Times New Roman"/>
          <w:sz w:val="28"/>
          <w:szCs w:val="28"/>
        </w:rPr>
        <w:t>аутентифікації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(пароль, PIN-код, біометрія). Додатково – кнопка для відновлення доступу. </w:t>
      </w:r>
    </w:p>
    <w:p w14:paraId="59BA3E5D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3. </w:t>
      </w:r>
      <w:r w:rsidRPr="0099525F">
        <w:rPr>
          <w:rFonts w:ascii="Times New Roman" w:hAnsi="Times New Roman"/>
          <w:b/>
          <w:sz w:val="28"/>
          <w:szCs w:val="28"/>
        </w:rPr>
        <w:t>Список карток та історія витрат</w:t>
      </w:r>
      <w:r w:rsidRPr="0099525F">
        <w:rPr>
          <w:rFonts w:ascii="Times New Roman" w:hAnsi="Times New Roman"/>
          <w:sz w:val="28"/>
          <w:szCs w:val="28"/>
        </w:rPr>
        <w:t xml:space="preserve">: Відображення всіх прив’язаних карток із зазначенням балансу. Історія витрат представлена у вигляді списку, з можливістю фільтрувати записи за категоріями (продукти, подорожі, розваги тощо) або за часом. </w:t>
      </w:r>
    </w:p>
    <w:p w14:paraId="6495F139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4. </w:t>
      </w:r>
      <w:r w:rsidRPr="0099525F">
        <w:rPr>
          <w:rFonts w:ascii="Times New Roman" w:hAnsi="Times New Roman"/>
          <w:b/>
          <w:sz w:val="28"/>
          <w:szCs w:val="28"/>
        </w:rPr>
        <w:t>Статистика картки:</w:t>
      </w:r>
      <w:r w:rsidRPr="0099525F">
        <w:rPr>
          <w:rFonts w:ascii="Times New Roman" w:hAnsi="Times New Roman"/>
          <w:sz w:val="28"/>
          <w:szCs w:val="28"/>
        </w:rPr>
        <w:t xml:space="preserve"> Графік, який показує витрати за вибраний період </w:t>
      </w:r>
    </w:p>
    <w:p w14:paraId="3C1CB6E0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5. </w:t>
      </w:r>
      <w:r w:rsidRPr="0099525F">
        <w:rPr>
          <w:rFonts w:ascii="Times New Roman" w:hAnsi="Times New Roman"/>
          <w:b/>
          <w:sz w:val="28"/>
          <w:szCs w:val="28"/>
        </w:rPr>
        <w:t>Профіль:</w:t>
      </w:r>
      <w:r w:rsidRPr="0099525F">
        <w:rPr>
          <w:rFonts w:ascii="Times New Roman" w:hAnsi="Times New Roman"/>
          <w:sz w:val="28"/>
          <w:szCs w:val="28"/>
        </w:rPr>
        <w:t xml:space="preserve"> Інтерактивна сторінка, що містить секції для налаштувань: </w:t>
      </w:r>
    </w:p>
    <w:p w14:paraId="41A5F67B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Personal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Information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оновлення особистих даних. </w:t>
      </w:r>
    </w:p>
    <w:p w14:paraId="517B323C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Payment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Preferences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вибір основних методів оплати. </w:t>
      </w:r>
    </w:p>
    <w:p w14:paraId="5BA91871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Banks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and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Cards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управління пов’язаними банками та картками. </w:t>
      </w:r>
    </w:p>
    <w:p w14:paraId="14A890EC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Notifications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налаштування сповіщень. </w:t>
      </w:r>
    </w:p>
    <w:p w14:paraId="2A499992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Message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Center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перегляд і відповіді на повідомлення від банку. </w:t>
      </w:r>
    </w:p>
    <w:p w14:paraId="7627D039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Address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оновлення адресної інформації. </w:t>
      </w:r>
    </w:p>
    <w:p w14:paraId="6354885A" w14:textId="118118A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Settings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– зміна загальних параметрів додатка</w:t>
      </w:r>
    </w:p>
    <w:p w14:paraId="163E2AED" w14:textId="77777777" w:rsidR="0099525F" w:rsidRP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Результат</w:t>
      </w:r>
      <w:r w:rsidRPr="0099525F">
        <w:rPr>
          <w:rFonts w:ascii="Times New Roman" w:hAnsi="Times New Roman"/>
          <w:sz w:val="28"/>
          <w:szCs w:val="28"/>
        </w:rPr>
        <w:t>:</w:t>
      </w:r>
    </w:p>
    <w:p w14:paraId="209B6901" w14:textId="3A39105F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sz w:val="28"/>
          <w:szCs w:val="28"/>
        </w:rPr>
        <w:t xml:space="preserve">Інтерактивний прототип додатка в </w:t>
      </w:r>
      <w:proofErr w:type="spellStart"/>
      <w:r w:rsidRPr="0099525F">
        <w:rPr>
          <w:rFonts w:ascii="Times New Roman" w:hAnsi="Times New Roman"/>
          <w:sz w:val="28"/>
          <w:szCs w:val="28"/>
        </w:rPr>
        <w:t>Figma</w:t>
      </w:r>
      <w:proofErr w:type="spellEnd"/>
      <w:r w:rsidRPr="0099525F">
        <w:rPr>
          <w:rFonts w:ascii="Times New Roman" w:hAnsi="Times New Roman"/>
          <w:sz w:val="28"/>
          <w:szCs w:val="28"/>
        </w:rPr>
        <w:t>, що дозволяє користувачам дослідити всі основні функції додатка та взаємодіяти з кожним екраном для перевірки зручності використання.</w:t>
      </w:r>
    </w:p>
    <w:p w14:paraId="3A35D92A" w14:textId="6030B2E1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74B5DF8" w14:textId="2662DA19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955C5D4" w14:textId="665E3DA6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6FF37A" w14:textId="52ECDE51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19AA9B" w14:textId="2945FE73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3F50D3" w14:textId="56FAD9BC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07FD896" w14:textId="25B14D61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F25470" w14:textId="3A11313A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03C1CC9" w14:textId="202B67A4" w:rsidR="00DD7FAA" w:rsidRPr="00DD7FAA" w:rsidRDefault="00DD7FAA" w:rsidP="00DD7FA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D7FAA">
        <w:rPr>
          <w:b/>
          <w:sz w:val="28"/>
          <w:szCs w:val="28"/>
        </w:rPr>
        <w:lastRenderedPageBreak/>
        <w:t xml:space="preserve">Прототип додатку в </w:t>
      </w:r>
      <w:proofErr w:type="spellStart"/>
      <w:r w:rsidRPr="00DD7FAA">
        <w:rPr>
          <w:b/>
          <w:sz w:val="28"/>
          <w:szCs w:val="28"/>
        </w:rPr>
        <w:t>Figma</w:t>
      </w:r>
      <w:proofErr w:type="spellEnd"/>
    </w:p>
    <w:p w14:paraId="001BBCC4" w14:textId="2C573E60" w:rsidR="0099525F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D7FAA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D191597" wp14:editId="02489E07">
            <wp:extent cx="6299835" cy="440499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C69D" w14:textId="77777777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40BD3C6" w14:textId="561291EA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1749839" w14:textId="2B935003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D714ADF" w14:textId="7CC27481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FC7E03" w14:textId="53CA2727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D4CE028" w14:textId="46B06481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80C88D8" w14:textId="1094DF01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A3BEDC6" w14:textId="1B89FF51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81499D3" w14:textId="52A389A0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6E3918B" w14:textId="1D8ED8FD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C272E1E" w14:textId="38AB6AD2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2DD3AE" w14:textId="32DCE526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F4FAA36" w14:textId="77777777" w:rsidR="00DD7FAA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4F5B3D3" w14:textId="15C27E44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AFF95D0" w14:textId="4F313E5E" w:rsidR="0099525F" w:rsidRDefault="0099525F" w:rsidP="0099525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lastRenderedPageBreak/>
        <w:t>Посилання на проект:</w:t>
      </w:r>
      <w:r w:rsidRPr="0099525F">
        <w:t xml:space="preserve"> </w:t>
      </w:r>
      <w:hyperlink r:id="rId10" w:history="1">
        <w:r w:rsidRPr="005502A2">
          <w:rPr>
            <w:rStyle w:val="ab"/>
            <w:rFonts w:ascii="Times New Roman" w:hAnsi="Times New Roman"/>
            <w:b/>
            <w:sz w:val="28"/>
            <w:szCs w:val="28"/>
          </w:rPr>
          <w:t>https://www.figma.com/design/8ht4yNErPrdkRMP4fkxIil/lab2?node-id=0-1&amp;p=f&amp;t=rz6oiGt9ZjKsA36z-0</w:t>
        </w:r>
      </w:hyperlink>
    </w:p>
    <w:p w14:paraId="5C481CA0" w14:textId="6C01D9D5" w:rsidR="0099525F" w:rsidRPr="0099525F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4BDDA49" w14:textId="71B85DF1" w:rsidR="00DD7FAA" w:rsidRPr="00DD7FAA" w:rsidRDefault="0099525F" w:rsidP="00DD7FAA">
      <w:pPr>
        <w:spacing w:after="0" w:line="360" w:lineRule="auto"/>
      </w:pPr>
      <w:proofErr w:type="spellStart"/>
      <w:r w:rsidRPr="0099525F">
        <w:rPr>
          <w:rFonts w:ascii="Times New Roman" w:hAnsi="Times New Roman"/>
          <w:b/>
          <w:sz w:val="28"/>
          <w:szCs w:val="28"/>
        </w:rPr>
        <w:t>Посиланеня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 xml:space="preserve"> на </w:t>
      </w:r>
      <w:proofErr w:type="spellStart"/>
      <w:r w:rsidRPr="0099525F">
        <w:rPr>
          <w:rFonts w:ascii="Times New Roman" w:hAnsi="Times New Roman"/>
          <w:b/>
          <w:sz w:val="28"/>
          <w:szCs w:val="28"/>
        </w:rPr>
        <w:t>репозиторій</w:t>
      </w:r>
      <w:proofErr w:type="spellEnd"/>
      <w:r w:rsidRPr="0099525F">
        <w:rPr>
          <w:rFonts w:ascii="Times New Roman" w:hAnsi="Times New Roman"/>
          <w:b/>
          <w:sz w:val="28"/>
          <w:szCs w:val="28"/>
        </w:rPr>
        <w:t>:</w:t>
      </w:r>
      <w:r w:rsidR="00DD7FAA" w:rsidRPr="00DD7FAA">
        <w:t xml:space="preserve"> </w:t>
      </w:r>
    </w:p>
    <w:p w14:paraId="226BE5E2" w14:textId="77777777" w:rsidR="00DD7FAA" w:rsidRPr="0099525F" w:rsidRDefault="00DD7FAA" w:rsidP="00DD7FA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D7FAA">
        <w:rPr>
          <w:rFonts w:ascii="Times New Roman" w:hAnsi="Times New Roman"/>
          <w:sz w:val="28"/>
          <w:szCs w:val="28"/>
        </w:rPr>
        <w:t>https://github.com/AntonChaikovskyi/LMI/tree/main/lab2</w:t>
      </w:r>
    </w:p>
    <w:p w14:paraId="082A3E69" w14:textId="6A0AC82D" w:rsidR="0099525F" w:rsidRDefault="0099525F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525F">
        <w:rPr>
          <w:rFonts w:ascii="Times New Roman" w:hAnsi="Times New Roman"/>
          <w:b/>
          <w:sz w:val="28"/>
          <w:szCs w:val="28"/>
        </w:rPr>
        <w:t>Висновок</w:t>
      </w:r>
      <w:r w:rsidRPr="0099525F">
        <w:rPr>
          <w:rFonts w:ascii="Times New Roman" w:hAnsi="Times New Roman"/>
          <w:sz w:val="28"/>
          <w:szCs w:val="28"/>
        </w:rPr>
        <w:t xml:space="preserve">: У ході </w:t>
      </w:r>
      <w:proofErr w:type="spellStart"/>
      <w:r w:rsidRPr="0099525F">
        <w:rPr>
          <w:rFonts w:ascii="Times New Roman" w:hAnsi="Times New Roman"/>
          <w:sz w:val="28"/>
          <w:szCs w:val="28"/>
        </w:rPr>
        <w:t>віиконання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лабораторної роботи я познайомився з </w:t>
      </w:r>
      <w:proofErr w:type="spellStart"/>
      <w:r w:rsidRPr="0099525F">
        <w:rPr>
          <w:rFonts w:ascii="Times New Roman" w:hAnsi="Times New Roman"/>
          <w:sz w:val="28"/>
          <w:szCs w:val="28"/>
        </w:rPr>
        <w:t>прототипуванням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9525F">
        <w:rPr>
          <w:rFonts w:ascii="Times New Roman" w:hAnsi="Times New Roman"/>
          <w:sz w:val="28"/>
          <w:szCs w:val="28"/>
        </w:rPr>
        <w:t>Figma</w:t>
      </w:r>
      <w:proofErr w:type="spellEnd"/>
      <w:r w:rsidRPr="0099525F">
        <w:rPr>
          <w:rFonts w:ascii="Times New Roman" w:hAnsi="Times New Roman"/>
          <w:sz w:val="28"/>
          <w:szCs w:val="28"/>
        </w:rPr>
        <w:t xml:space="preserve"> шляхом створення дизайну мобільного додатку</w:t>
      </w:r>
    </w:p>
    <w:p w14:paraId="4900F9B3" w14:textId="692A2CA3" w:rsidR="00DD7FAA" w:rsidRPr="0099525F" w:rsidRDefault="00DD7FAA" w:rsidP="0099525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DD7FAA" w:rsidRPr="0099525F">
      <w:headerReference w:type="default" r:id="rId11"/>
      <w:footerReference w:type="default" r:id="rId12"/>
      <w:headerReference w:type="first" r:id="rId13"/>
      <w:pgSz w:w="11906" w:h="16838"/>
      <w:pgMar w:top="50" w:right="567" w:bottom="116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E1BBA" w14:textId="77777777" w:rsidR="009D287D" w:rsidRDefault="009D287D">
      <w:pPr>
        <w:spacing w:line="240" w:lineRule="auto"/>
      </w:pPr>
      <w:r>
        <w:separator/>
      </w:r>
    </w:p>
  </w:endnote>
  <w:endnote w:type="continuationSeparator" w:id="0">
    <w:p w14:paraId="1768B68A" w14:textId="77777777" w:rsidR="009D287D" w:rsidRDefault="009D2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DD305" w14:textId="77777777" w:rsidR="00170A70" w:rsidRDefault="00170A70">
    <w:pPr>
      <w:pStyle w:val="a9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AC7708" wp14:editId="2F5F6BDD">
              <wp:simplePos x="0" y="0"/>
              <wp:positionH relativeFrom="column">
                <wp:posOffset>563240</wp:posOffset>
              </wp:positionH>
              <wp:positionV relativeFrom="paragraph">
                <wp:posOffset>-252730</wp:posOffset>
              </wp:positionV>
              <wp:extent cx="847644" cy="157423"/>
              <wp:effectExtent l="0" t="0" r="0" b="0"/>
              <wp:wrapNone/>
              <wp:docPr id="13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10FE977" w14:textId="77777777" w:rsidR="00F656C7" w:rsidRPr="00F656C7" w:rsidRDefault="00F656C7" w:rsidP="00F656C7">
                          <w:pPr>
                            <w:jc w:val="center"/>
                            <w:rPr>
                              <w:i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ru-RU"/>
                            </w:rPr>
                            <w:t>Чайковський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lang w:val="ru-RU"/>
                            </w:rPr>
                            <w:t xml:space="preserve"> А.В</w:t>
                          </w:r>
                        </w:p>
                        <w:p w14:paraId="420A9F1C" w14:textId="1ACD4D01" w:rsidR="00170A70" w:rsidRDefault="00170A70" w:rsidP="00170A70">
                          <w:pPr>
                            <w:pStyle w:val="af0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C7708" id="Rectangle 15" o:spid="_x0000_s1046" style="position:absolute;margin-left:44.35pt;margin-top:-19.9pt;width:66.75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" filled="f" stroked="f">
              <v:textbox inset="1pt,1pt,1pt,1pt">
                <w:txbxContent>
                  <w:p w14:paraId="510FE977" w14:textId="77777777" w:rsidR="00F656C7" w:rsidRPr="00F656C7" w:rsidRDefault="00F656C7" w:rsidP="00F656C7">
                    <w:pPr>
                      <w:jc w:val="center"/>
                      <w:rPr>
                        <w:i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ru-RU"/>
                      </w:rPr>
                      <w:t>Чайковський</w:t>
                    </w:r>
                    <w:proofErr w:type="spellEnd"/>
                    <w:r>
                      <w:rPr>
                        <w:i/>
                        <w:sz w:val="18"/>
                        <w:lang w:val="ru-RU"/>
                      </w:rPr>
                      <w:t xml:space="preserve"> А.В</w:t>
                    </w:r>
                  </w:p>
                  <w:p w14:paraId="420A9F1C" w14:textId="1ACD4D01" w:rsidR="00170A70" w:rsidRDefault="00170A70" w:rsidP="00170A70">
                    <w:pPr>
                      <w:pStyle w:val="af0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B9BDCC" wp14:editId="42B32402">
              <wp:simplePos x="0" y="0"/>
              <wp:positionH relativeFrom="column">
                <wp:posOffset>547370</wp:posOffset>
              </wp:positionH>
              <wp:positionV relativeFrom="paragraph">
                <wp:posOffset>-106691</wp:posOffset>
              </wp:positionV>
              <wp:extent cx="847644" cy="157423"/>
              <wp:effectExtent l="0" t="0" r="0" b="0"/>
              <wp:wrapNone/>
              <wp:docPr id="13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CC020BE" w14:textId="34D9605A" w:rsidR="00170A70" w:rsidRPr="00170A70" w:rsidRDefault="00F872D4" w:rsidP="00170A70">
                          <w:pPr>
                            <w:pStyle w:val="af0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 w:rsidRPr="00F872D4">
                            <w:rPr>
                              <w:rFonts w:asciiTheme="minorHAnsi" w:hAnsiTheme="minorHAnsi" w:cstheme="minorHAnsi"/>
                              <w:sz w:val="18"/>
                            </w:rPr>
                            <w:t>Талавер</w:t>
                          </w:r>
                          <w:proofErr w:type="spellEnd"/>
                          <w:r w:rsidRPr="00F872D4">
                            <w:rPr>
                              <w:rFonts w:asciiTheme="minorHAnsi" w:hAnsiTheme="minorHAnsi" w:cstheme="minorHAnsi"/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B9BDCC" id="_x0000_s1047" style="position:absolute;margin-left:43.1pt;margin-top:-8.4pt;width:66.75pt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" filled="f" stroked="f">
              <v:textbox inset="1pt,1pt,1pt,1pt">
                <w:txbxContent>
                  <w:p w14:paraId="4CC020BE" w14:textId="34D9605A" w:rsidR="00170A70" w:rsidRPr="00170A70" w:rsidRDefault="00F872D4" w:rsidP="00170A70">
                    <w:pPr>
                      <w:pStyle w:val="af0"/>
                      <w:jc w:val="center"/>
                      <w:rPr>
                        <w:sz w:val="18"/>
                      </w:rPr>
                    </w:pPr>
                    <w:proofErr w:type="spellStart"/>
                    <w:r w:rsidRPr="00F872D4">
                      <w:rPr>
                        <w:rFonts w:asciiTheme="minorHAnsi" w:hAnsiTheme="minorHAnsi" w:cstheme="minorHAnsi"/>
                        <w:sz w:val="18"/>
                      </w:rPr>
                      <w:t>Талавер</w:t>
                    </w:r>
                    <w:proofErr w:type="spellEnd"/>
                    <w:r w:rsidRPr="00F872D4">
                      <w:rPr>
                        <w:rFonts w:asciiTheme="minorHAnsi" w:hAnsiTheme="minorHAnsi" w:cstheme="minorHAnsi"/>
                        <w:sz w:val="18"/>
                      </w:rPr>
                      <w:t xml:space="preserve"> О.В.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BD1DA" w14:textId="77777777" w:rsidR="009D287D" w:rsidRDefault="009D287D">
      <w:pPr>
        <w:spacing w:after="0"/>
      </w:pPr>
      <w:r>
        <w:separator/>
      </w:r>
    </w:p>
  </w:footnote>
  <w:footnote w:type="continuationSeparator" w:id="0">
    <w:p w14:paraId="767973E8" w14:textId="77777777" w:rsidR="009D287D" w:rsidRDefault="009D28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FAE2F" w14:textId="77777777" w:rsidR="00075918" w:rsidRDefault="00075918">
    <w:pPr>
      <w:pStyle w:val="aa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F4DFEA6" wp14:editId="7E2F03A9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3E7540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8A29F2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28569E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6DE358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CF6B9F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F0B949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8F580" w14:textId="7053268C" w:rsidR="00075918" w:rsidRDefault="00075918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F872D4">
                              <w:rPr>
                                <w:rStyle w:val="ad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9163B3" w14:textId="3CE9C21E" w:rsidR="00075918" w:rsidRPr="00F872D4" w:rsidRDefault="00170A7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ЖИТОМИРСЬКА ПОЛІТЕХНІКА.23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.121.</w:t>
                            </w:r>
                            <w:r w:rsidR="00A5490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.00</w:t>
                            </w:r>
                            <w:r w:rsidR="002B1BDE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="0007591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="00F872D4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4DFEA6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B3E7540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58A29F2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7728569E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96DE358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16CF6B9F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46F0B949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6B48F580" w14:textId="7053268C" w:rsidR="00075918" w:rsidRDefault="00075918">
                      <w:pPr>
                        <w:pStyle w:val="af0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F872D4">
                        <w:rPr>
                          <w:rStyle w:val="ad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5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1D9163B3" w14:textId="3CE9C21E" w:rsidR="00075918" w:rsidRPr="00F872D4" w:rsidRDefault="00170A7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ЖИТОМИРСЬКА ПОЛІТЕХНІКА.23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.121.</w:t>
                      </w:r>
                      <w:r w:rsidR="00A5490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15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.00</w:t>
                      </w:r>
                      <w:r w:rsidR="002B1BDE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="00075918">
                        <w:rPr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 w:rsidR="00F872D4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9071" w14:textId="77777777" w:rsidR="00075918" w:rsidRDefault="00075918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D7945F4" wp14:editId="607D8AB0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262C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546B2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BB2E4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3EF440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D1849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12B94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F9A21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B4300E" w14:textId="76D6719F" w:rsidR="00075918" w:rsidRPr="00F872D4" w:rsidRDefault="00075918" w:rsidP="00C52FD4">
                            <w:pPr>
                              <w:pStyle w:val="af0"/>
                              <w:jc w:val="center"/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</w:pP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  <w:t>ЖИТОМИРСЬКА ПОЛІТЕХНІКА</w:t>
                            </w:r>
                            <w:r w:rsidR="00170A70"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.23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.121.</w:t>
                            </w:r>
                            <w:r w:rsidR="00AD0293" w:rsidRPr="00C52FD4">
                              <w:rPr>
                                <w:rFonts w:ascii="Calibri" w:hAnsi="Calibri"/>
                                <w:sz w:val="27"/>
                                <w:szCs w:val="27"/>
                                <w:lang w:val="en-US"/>
                              </w:rPr>
                              <w:t>15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.0</w:t>
                            </w:r>
                            <w:r w:rsidR="002B1BDE">
                              <w:rPr>
                                <w:rFonts w:ascii="Calibri" w:hAnsi="Calibri"/>
                                <w:sz w:val="27"/>
                                <w:szCs w:val="27"/>
                                <w:lang w:val="en-US"/>
                              </w:rPr>
                              <w:t>6</w:t>
                            </w:r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 xml:space="preserve"> – </w:t>
                            </w:r>
                            <w:proofErr w:type="spellStart"/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Лр</w:t>
                            </w:r>
                            <w:proofErr w:type="spellEnd"/>
                            <w:r w:rsidRPr="00C52FD4">
                              <w:rPr>
                                <w:rFonts w:ascii="Calibri" w:hAnsi="Calibri"/>
                                <w:sz w:val="27"/>
                                <w:szCs w:val="27"/>
                              </w:rPr>
                              <w:t>.</w:t>
                            </w:r>
                            <w:r w:rsidR="00F872D4">
                              <w:rPr>
                                <w:rFonts w:ascii="Calibri" w:hAnsi="Calibri"/>
                                <w:sz w:val="27"/>
                                <w:szCs w:val="27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36564E7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0DA357" w14:textId="71EDAB5C" w:rsidR="00075918" w:rsidRPr="00F656C7" w:rsidRDefault="00F656C7" w:rsidP="00070106">
                              <w:pPr>
                                <w:jc w:val="center"/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Чайковський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D1BF473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3902C1" w14:textId="3ADE6785" w:rsidR="00075918" w:rsidRPr="00AD0293" w:rsidRDefault="00F872D4" w:rsidP="00AD0293">
                              <w:pPr>
                                <w:pStyle w:val="af0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 w:rsidRPr="00F872D4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Талавер</w:t>
                              </w:r>
                              <w:proofErr w:type="spellEnd"/>
                              <w:r w:rsidRPr="00F872D4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42327C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407B0E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6D5020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30E6F33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E3D95A7" w14:textId="77777777" w:rsidR="00075918" w:rsidRDefault="00075918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13232D" w14:textId="77777777" w:rsidR="00075918" w:rsidRDefault="00075918">
                              <w:pPr>
                                <w:pStyle w:val="af0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301DAE" w14:textId="2C842A71" w:rsidR="00075918" w:rsidRPr="00F872D4" w:rsidRDefault="00075918">
                            <w:pPr>
                              <w:pStyle w:val="af0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 w:rsidR="00F872D4"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816992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3BF4F6" w14:textId="7777777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F7A13F" w14:textId="10BD2632" w:rsidR="00075918" w:rsidRPr="00C04C49" w:rsidRDefault="0049228F">
                            <w:pPr>
                              <w:pStyle w:val="af0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88ECCC" w14:textId="7A8F3627" w:rsidR="00075918" w:rsidRDefault="00075918">
                            <w:pPr>
                              <w:pStyle w:val="af0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="00F656C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7945F4" id="Group 21" o:spid="_x0000_s1048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151262C1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64546B21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06BB2E46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2E3EF440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19D18496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20C12B94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0DBF9A21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36B4300E" w14:textId="76D6719F" w:rsidR="00075918" w:rsidRPr="00F872D4" w:rsidRDefault="00075918" w:rsidP="00C52FD4">
                      <w:pPr>
                        <w:pStyle w:val="af0"/>
                        <w:jc w:val="center"/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</w:pPr>
                      <w:r w:rsidRPr="00C52FD4"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  <w:t>ЖИТОМИРСЬКА ПОЛІТЕХНІКА</w:t>
                      </w:r>
                      <w:r w:rsidR="00170A70"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.23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.121.</w:t>
                      </w:r>
                      <w:r w:rsidR="00AD0293" w:rsidRPr="00C52FD4">
                        <w:rPr>
                          <w:rFonts w:ascii="Calibri" w:hAnsi="Calibri"/>
                          <w:sz w:val="27"/>
                          <w:szCs w:val="27"/>
                          <w:lang w:val="en-US"/>
                        </w:rPr>
                        <w:t>15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.0</w:t>
                      </w:r>
                      <w:r w:rsidR="002B1BDE">
                        <w:rPr>
                          <w:rFonts w:ascii="Calibri" w:hAnsi="Calibri"/>
                          <w:sz w:val="27"/>
                          <w:szCs w:val="27"/>
                          <w:lang w:val="en-US"/>
                        </w:rPr>
                        <w:t>6</w:t>
                      </w:r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 xml:space="preserve"> – </w:t>
                      </w:r>
                      <w:proofErr w:type="spellStart"/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Лр</w:t>
                      </w:r>
                      <w:proofErr w:type="spellEnd"/>
                      <w:r w:rsidRPr="00C52FD4">
                        <w:rPr>
                          <w:rFonts w:ascii="Calibri" w:hAnsi="Calibri"/>
                          <w:sz w:val="27"/>
                          <w:szCs w:val="27"/>
                        </w:rPr>
                        <w:t>.</w:t>
                      </w:r>
                      <w:r w:rsidR="00F872D4">
                        <w:rPr>
                          <w:rFonts w:ascii="Calibri" w:hAnsi="Calibri"/>
                          <w:sz w:val="27"/>
                          <w:szCs w:val="27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736564E7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1E0DA357" w14:textId="71EDAB5C" w:rsidR="00075918" w:rsidRPr="00F656C7" w:rsidRDefault="00F656C7" w:rsidP="00070106">
                        <w:pPr>
                          <w:jc w:val="center"/>
                          <w:rPr>
                            <w:i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lang w:val="ru-RU"/>
                          </w:rPr>
                          <w:t>Чайковський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ru-RU"/>
                          </w:rPr>
                          <w:t xml:space="preserve"> А.В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0D1BF473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623902C1" w14:textId="3ADE6785" w:rsidR="00075918" w:rsidRPr="00AD0293" w:rsidRDefault="00F872D4" w:rsidP="00AD0293">
                        <w:pPr>
                          <w:pStyle w:val="af0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 w:rsidRPr="00F872D4">
                          <w:rPr>
                            <w:rFonts w:asciiTheme="minorHAnsi" w:hAnsiTheme="minorHAnsi" w:cstheme="minorHAnsi"/>
                            <w:sz w:val="18"/>
                          </w:rPr>
                          <w:t>Талавер</w:t>
                        </w:r>
                        <w:proofErr w:type="spellEnd"/>
                        <w:r w:rsidRPr="00F872D4">
                          <w:rPr>
                            <w:rFonts w:asciiTheme="minorHAnsi" w:hAnsiTheme="minorHAnsi" w:cstheme="minorHAnsi"/>
                            <w:sz w:val="18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6442327C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9407B0E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486D5020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530E6F33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2E3D95A7" w14:textId="77777777" w:rsidR="00075918" w:rsidRDefault="00075918">
                        <w:pPr>
                          <w:pStyle w:val="af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0813232D" w14:textId="77777777" w:rsidR="00075918" w:rsidRDefault="00075918">
                        <w:pPr>
                          <w:pStyle w:val="af0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6B301DAE" w14:textId="2C842A71" w:rsidR="00075918" w:rsidRPr="00F872D4" w:rsidRDefault="00075918">
                      <w:pPr>
                        <w:pStyle w:val="af0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 w:rsidR="00F872D4"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15816992" w14:textId="77777777" w:rsidR="00075918" w:rsidRDefault="00075918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5C3BF4F6" w14:textId="77777777" w:rsidR="00075918" w:rsidRDefault="00075918">
                      <w:pPr>
                        <w:pStyle w:val="af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18F7A13F" w14:textId="10BD2632" w:rsidR="00075918" w:rsidRPr="00C04C49" w:rsidRDefault="0049228F">
                      <w:pPr>
                        <w:pStyle w:val="af0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8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4788ECCC" w14:textId="7A8F3627" w:rsidR="00075918" w:rsidRDefault="00075918">
                      <w:pPr>
                        <w:pStyle w:val="af0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="00F656C7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1ACD9"/>
    <w:multiLevelType w:val="multilevel"/>
    <w:tmpl w:val="B0F1ACD9"/>
    <w:lvl w:ilvl="0">
      <w:numFmt w:val="bullet"/>
      <w:lvlText w:val="-"/>
      <w:lvlJc w:val="left"/>
      <w:pPr>
        <w:ind w:left="-10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>
      <w:numFmt w:val="bullet"/>
      <w:lvlText w:val="•"/>
      <w:lvlJc w:val="left"/>
      <w:pPr>
        <w:ind w:left="212" w:hanging="128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522" w:hanging="1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833" w:hanging="1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143" w:hanging="1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1454" w:hanging="1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1764" w:hanging="1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2074" w:hanging="1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2385" w:hanging="128"/>
      </w:pPr>
      <w:rPr>
        <w:rFonts w:hint="default"/>
        <w:lang w:val="uk-UA" w:eastAsia="en-US" w:bidi="ar-SA"/>
      </w:rPr>
    </w:lvl>
  </w:abstractNum>
  <w:abstractNum w:abstractNumId="1" w15:restartNumberingAfterBreak="0">
    <w:nsid w:val="B200BA96"/>
    <w:multiLevelType w:val="singleLevel"/>
    <w:tmpl w:val="B200BA9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CC90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33E66"/>
    <w:multiLevelType w:val="hybridMultilevel"/>
    <w:tmpl w:val="8F38D5D4"/>
    <w:lvl w:ilvl="0" w:tplc="E5A68D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590F74"/>
    <w:multiLevelType w:val="hybridMultilevel"/>
    <w:tmpl w:val="5AB4117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F84F7F"/>
    <w:multiLevelType w:val="singleLevel"/>
    <w:tmpl w:val="0BF84F7F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07C4B"/>
    <w:multiLevelType w:val="hybridMultilevel"/>
    <w:tmpl w:val="EB3A9872"/>
    <w:lvl w:ilvl="0" w:tplc="FE3C12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444BA5"/>
    <w:multiLevelType w:val="hybridMultilevel"/>
    <w:tmpl w:val="98428E44"/>
    <w:lvl w:ilvl="0" w:tplc="6B24CBB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941B1"/>
    <w:multiLevelType w:val="hybridMultilevel"/>
    <w:tmpl w:val="BF56D64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34F4FAE"/>
    <w:multiLevelType w:val="hybridMultilevel"/>
    <w:tmpl w:val="0B1EBA8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A5A7E2B"/>
    <w:multiLevelType w:val="hybridMultilevel"/>
    <w:tmpl w:val="B776A3B6"/>
    <w:lvl w:ilvl="0" w:tplc="C1D0F416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12" w:hanging="360"/>
      </w:pPr>
    </w:lvl>
    <w:lvl w:ilvl="2" w:tplc="0422001B" w:tentative="1">
      <w:start w:val="1"/>
      <w:numFmt w:val="lowerRoman"/>
      <w:lvlText w:val="%3."/>
      <w:lvlJc w:val="right"/>
      <w:pPr>
        <w:ind w:left="2832" w:hanging="180"/>
      </w:pPr>
    </w:lvl>
    <w:lvl w:ilvl="3" w:tplc="0422000F" w:tentative="1">
      <w:start w:val="1"/>
      <w:numFmt w:val="decimal"/>
      <w:lvlText w:val="%4."/>
      <w:lvlJc w:val="left"/>
      <w:pPr>
        <w:ind w:left="3552" w:hanging="360"/>
      </w:pPr>
    </w:lvl>
    <w:lvl w:ilvl="4" w:tplc="04220019" w:tentative="1">
      <w:start w:val="1"/>
      <w:numFmt w:val="lowerLetter"/>
      <w:lvlText w:val="%5."/>
      <w:lvlJc w:val="left"/>
      <w:pPr>
        <w:ind w:left="4272" w:hanging="360"/>
      </w:pPr>
    </w:lvl>
    <w:lvl w:ilvl="5" w:tplc="0422001B" w:tentative="1">
      <w:start w:val="1"/>
      <w:numFmt w:val="lowerRoman"/>
      <w:lvlText w:val="%6."/>
      <w:lvlJc w:val="right"/>
      <w:pPr>
        <w:ind w:left="4992" w:hanging="180"/>
      </w:pPr>
    </w:lvl>
    <w:lvl w:ilvl="6" w:tplc="0422000F" w:tentative="1">
      <w:start w:val="1"/>
      <w:numFmt w:val="decimal"/>
      <w:lvlText w:val="%7."/>
      <w:lvlJc w:val="left"/>
      <w:pPr>
        <w:ind w:left="5712" w:hanging="360"/>
      </w:pPr>
    </w:lvl>
    <w:lvl w:ilvl="7" w:tplc="04220019" w:tentative="1">
      <w:start w:val="1"/>
      <w:numFmt w:val="lowerLetter"/>
      <w:lvlText w:val="%8."/>
      <w:lvlJc w:val="left"/>
      <w:pPr>
        <w:ind w:left="6432" w:hanging="360"/>
      </w:pPr>
    </w:lvl>
    <w:lvl w:ilvl="8" w:tplc="0422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2" w15:restartNumberingAfterBreak="0">
    <w:nsid w:val="392C1055"/>
    <w:multiLevelType w:val="hybridMultilevel"/>
    <w:tmpl w:val="6428AE14"/>
    <w:lvl w:ilvl="0" w:tplc="E5A68D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B95176"/>
    <w:multiLevelType w:val="hybridMultilevel"/>
    <w:tmpl w:val="CF1638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7EB91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08BB8"/>
    <w:multiLevelType w:val="multilevel"/>
    <w:tmpl w:val="46A08BB8"/>
    <w:lvl w:ilvl="0">
      <w:numFmt w:val="bullet"/>
      <w:lvlText w:val="-"/>
      <w:lvlJc w:val="left"/>
      <w:pPr>
        <w:ind w:left="11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>
      <w:numFmt w:val="bullet"/>
      <w:lvlText w:val="•"/>
      <w:lvlJc w:val="left"/>
      <w:pPr>
        <w:ind w:left="430" w:hanging="128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740" w:hanging="1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051" w:hanging="1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361" w:hanging="1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1672" w:hanging="1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1982" w:hanging="1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2292" w:hanging="1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2603" w:hanging="128"/>
      </w:pPr>
      <w:rPr>
        <w:rFonts w:hint="default"/>
        <w:lang w:val="uk-UA" w:eastAsia="en-US" w:bidi="ar-SA"/>
      </w:rPr>
    </w:lvl>
  </w:abstractNum>
  <w:abstractNum w:abstractNumId="15" w15:restartNumberingAfterBreak="0">
    <w:nsid w:val="4F705022"/>
    <w:multiLevelType w:val="hybridMultilevel"/>
    <w:tmpl w:val="D4C2C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E3BF7"/>
    <w:multiLevelType w:val="hybridMultilevel"/>
    <w:tmpl w:val="352E755C"/>
    <w:lvl w:ilvl="0" w:tplc="EC24A8A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563AB"/>
    <w:multiLevelType w:val="singleLevel"/>
    <w:tmpl w:val="506563AB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8" w15:restartNumberingAfterBreak="0">
    <w:nsid w:val="50A92D29"/>
    <w:multiLevelType w:val="hybridMultilevel"/>
    <w:tmpl w:val="FA30BF14"/>
    <w:lvl w:ilvl="0" w:tplc="F9249FDA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8D34FC"/>
    <w:multiLevelType w:val="singleLevel"/>
    <w:tmpl w:val="5E8D34FC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0" w15:restartNumberingAfterBreak="0">
    <w:nsid w:val="5FF053C1"/>
    <w:multiLevelType w:val="hybridMultilevel"/>
    <w:tmpl w:val="32C639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05A1D"/>
    <w:multiLevelType w:val="hybridMultilevel"/>
    <w:tmpl w:val="94D2BDA2"/>
    <w:lvl w:ilvl="0" w:tplc="A26C781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F3A1E"/>
    <w:multiLevelType w:val="singleLevel"/>
    <w:tmpl w:val="739F3A1E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4" w15:restartNumberingAfterBreak="0">
    <w:nsid w:val="74374315"/>
    <w:multiLevelType w:val="hybridMultilevel"/>
    <w:tmpl w:val="A2644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86B96"/>
    <w:multiLevelType w:val="hybridMultilevel"/>
    <w:tmpl w:val="83F84034"/>
    <w:lvl w:ilvl="0" w:tplc="9DA68CC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17"/>
  </w:num>
  <w:num w:numId="3">
    <w:abstractNumId w:val="19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24"/>
  </w:num>
  <w:num w:numId="9">
    <w:abstractNumId w:val="24"/>
  </w:num>
  <w:num w:numId="10">
    <w:abstractNumId w:val="3"/>
  </w:num>
  <w:num w:numId="11">
    <w:abstractNumId w:val="18"/>
  </w:num>
  <w:num w:numId="12">
    <w:abstractNumId w:val="12"/>
  </w:num>
  <w:num w:numId="13">
    <w:abstractNumId w:val="7"/>
  </w:num>
  <w:num w:numId="14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</w:num>
  <w:num w:numId="17">
    <w:abstractNumId w:val="6"/>
  </w:num>
  <w:num w:numId="18">
    <w:abstractNumId w:val="10"/>
  </w:num>
  <w:num w:numId="19">
    <w:abstractNumId w:val="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8"/>
  </w:num>
  <w:num w:numId="24">
    <w:abstractNumId w:val="22"/>
  </w:num>
  <w:num w:numId="25">
    <w:abstractNumId w:val="15"/>
  </w:num>
  <w:num w:numId="26">
    <w:abstractNumId w:val="21"/>
  </w:num>
  <w:num w:numId="27">
    <w:abstractNumId w:val="2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1B88"/>
    <w:rsid w:val="00032079"/>
    <w:rsid w:val="00037133"/>
    <w:rsid w:val="00037AAE"/>
    <w:rsid w:val="00040786"/>
    <w:rsid w:val="0004149C"/>
    <w:rsid w:val="0004617D"/>
    <w:rsid w:val="0005325B"/>
    <w:rsid w:val="000545E1"/>
    <w:rsid w:val="000556EE"/>
    <w:rsid w:val="00065D0A"/>
    <w:rsid w:val="000663E4"/>
    <w:rsid w:val="00067E52"/>
    <w:rsid w:val="00070106"/>
    <w:rsid w:val="00071B81"/>
    <w:rsid w:val="000733AE"/>
    <w:rsid w:val="0007391D"/>
    <w:rsid w:val="00075918"/>
    <w:rsid w:val="00080607"/>
    <w:rsid w:val="000806C9"/>
    <w:rsid w:val="00081F85"/>
    <w:rsid w:val="00082DDA"/>
    <w:rsid w:val="00085510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045E"/>
    <w:rsid w:val="000D2C0A"/>
    <w:rsid w:val="000E57FF"/>
    <w:rsid w:val="000F12CA"/>
    <w:rsid w:val="000F2684"/>
    <w:rsid w:val="000F4D9B"/>
    <w:rsid w:val="000F7DC9"/>
    <w:rsid w:val="00101B2F"/>
    <w:rsid w:val="0011226C"/>
    <w:rsid w:val="00113BC9"/>
    <w:rsid w:val="00122665"/>
    <w:rsid w:val="00122766"/>
    <w:rsid w:val="00125EC3"/>
    <w:rsid w:val="00130336"/>
    <w:rsid w:val="00131316"/>
    <w:rsid w:val="00135E9D"/>
    <w:rsid w:val="001379D8"/>
    <w:rsid w:val="00145FA5"/>
    <w:rsid w:val="00151D34"/>
    <w:rsid w:val="0015702C"/>
    <w:rsid w:val="001601C0"/>
    <w:rsid w:val="001604A2"/>
    <w:rsid w:val="001638E4"/>
    <w:rsid w:val="00170A70"/>
    <w:rsid w:val="00174023"/>
    <w:rsid w:val="001810EF"/>
    <w:rsid w:val="001939C6"/>
    <w:rsid w:val="001952C3"/>
    <w:rsid w:val="001A7273"/>
    <w:rsid w:val="001B3921"/>
    <w:rsid w:val="001B3F8C"/>
    <w:rsid w:val="001B7F3D"/>
    <w:rsid w:val="001C0B7D"/>
    <w:rsid w:val="001C133B"/>
    <w:rsid w:val="001C283F"/>
    <w:rsid w:val="001D0306"/>
    <w:rsid w:val="001D1CB5"/>
    <w:rsid w:val="001D3056"/>
    <w:rsid w:val="001E6442"/>
    <w:rsid w:val="00200C8D"/>
    <w:rsid w:val="002033DA"/>
    <w:rsid w:val="00211AF6"/>
    <w:rsid w:val="002151B1"/>
    <w:rsid w:val="00217918"/>
    <w:rsid w:val="00220A87"/>
    <w:rsid w:val="00221EF8"/>
    <w:rsid w:val="00236856"/>
    <w:rsid w:val="002420BE"/>
    <w:rsid w:val="00242772"/>
    <w:rsid w:val="00242B33"/>
    <w:rsid w:val="002435E4"/>
    <w:rsid w:val="002442A9"/>
    <w:rsid w:val="00245CE6"/>
    <w:rsid w:val="00246C40"/>
    <w:rsid w:val="00250558"/>
    <w:rsid w:val="00255B09"/>
    <w:rsid w:val="00256AB0"/>
    <w:rsid w:val="002600DB"/>
    <w:rsid w:val="00260199"/>
    <w:rsid w:val="00261743"/>
    <w:rsid w:val="002638A5"/>
    <w:rsid w:val="00265C70"/>
    <w:rsid w:val="002667BF"/>
    <w:rsid w:val="0027502A"/>
    <w:rsid w:val="00276271"/>
    <w:rsid w:val="00276D97"/>
    <w:rsid w:val="002808DA"/>
    <w:rsid w:val="002875ED"/>
    <w:rsid w:val="00287D22"/>
    <w:rsid w:val="002975BB"/>
    <w:rsid w:val="002A23DD"/>
    <w:rsid w:val="002A6790"/>
    <w:rsid w:val="002B1BDE"/>
    <w:rsid w:val="002C00EB"/>
    <w:rsid w:val="002C0734"/>
    <w:rsid w:val="002C1BF1"/>
    <w:rsid w:val="002C2CAA"/>
    <w:rsid w:val="002C6A4E"/>
    <w:rsid w:val="002D359F"/>
    <w:rsid w:val="002D42F1"/>
    <w:rsid w:val="002D72D9"/>
    <w:rsid w:val="002E604E"/>
    <w:rsid w:val="002E7FC3"/>
    <w:rsid w:val="002F06E9"/>
    <w:rsid w:val="002F197E"/>
    <w:rsid w:val="002F1D2F"/>
    <w:rsid w:val="002F46A5"/>
    <w:rsid w:val="002F6B72"/>
    <w:rsid w:val="00301B43"/>
    <w:rsid w:val="00303712"/>
    <w:rsid w:val="00303D35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0EE2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0C0D"/>
    <w:rsid w:val="003C124F"/>
    <w:rsid w:val="003C3807"/>
    <w:rsid w:val="003C70C8"/>
    <w:rsid w:val="003D0A01"/>
    <w:rsid w:val="003D3952"/>
    <w:rsid w:val="003D5947"/>
    <w:rsid w:val="003E0570"/>
    <w:rsid w:val="003E2480"/>
    <w:rsid w:val="003E6120"/>
    <w:rsid w:val="003E6E94"/>
    <w:rsid w:val="003E6F39"/>
    <w:rsid w:val="003E719E"/>
    <w:rsid w:val="003F161E"/>
    <w:rsid w:val="003F2ABB"/>
    <w:rsid w:val="003F7A5A"/>
    <w:rsid w:val="004004BC"/>
    <w:rsid w:val="00402FCF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46982"/>
    <w:rsid w:val="00454D51"/>
    <w:rsid w:val="004573EE"/>
    <w:rsid w:val="004723DA"/>
    <w:rsid w:val="00473FC9"/>
    <w:rsid w:val="00482385"/>
    <w:rsid w:val="0048324E"/>
    <w:rsid w:val="0049228F"/>
    <w:rsid w:val="004935B2"/>
    <w:rsid w:val="004953D0"/>
    <w:rsid w:val="004A2797"/>
    <w:rsid w:val="004A37BB"/>
    <w:rsid w:val="004A65C1"/>
    <w:rsid w:val="004B2FA3"/>
    <w:rsid w:val="004B732E"/>
    <w:rsid w:val="004C2F9D"/>
    <w:rsid w:val="004C359E"/>
    <w:rsid w:val="004C7C77"/>
    <w:rsid w:val="004C7EE5"/>
    <w:rsid w:val="004D095A"/>
    <w:rsid w:val="004D4022"/>
    <w:rsid w:val="004D41CB"/>
    <w:rsid w:val="004D5A9A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3036"/>
    <w:rsid w:val="005453C2"/>
    <w:rsid w:val="0054695B"/>
    <w:rsid w:val="00565C41"/>
    <w:rsid w:val="00567D1E"/>
    <w:rsid w:val="005741EC"/>
    <w:rsid w:val="00575AA2"/>
    <w:rsid w:val="005A0158"/>
    <w:rsid w:val="005A20E1"/>
    <w:rsid w:val="005A2112"/>
    <w:rsid w:val="005A45E1"/>
    <w:rsid w:val="005B369A"/>
    <w:rsid w:val="005D422A"/>
    <w:rsid w:val="005E3725"/>
    <w:rsid w:val="005E6DEE"/>
    <w:rsid w:val="005F747D"/>
    <w:rsid w:val="005F7A49"/>
    <w:rsid w:val="006000F9"/>
    <w:rsid w:val="0060196C"/>
    <w:rsid w:val="0060519B"/>
    <w:rsid w:val="00607C93"/>
    <w:rsid w:val="0061042F"/>
    <w:rsid w:val="00615CBE"/>
    <w:rsid w:val="00617F80"/>
    <w:rsid w:val="00620937"/>
    <w:rsid w:val="006219FD"/>
    <w:rsid w:val="00623075"/>
    <w:rsid w:val="00623D52"/>
    <w:rsid w:val="00624750"/>
    <w:rsid w:val="00624799"/>
    <w:rsid w:val="00642CC5"/>
    <w:rsid w:val="006470A2"/>
    <w:rsid w:val="00651D76"/>
    <w:rsid w:val="0066143A"/>
    <w:rsid w:val="00662CAD"/>
    <w:rsid w:val="00675F78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B2D98"/>
    <w:rsid w:val="006C359C"/>
    <w:rsid w:val="006C7040"/>
    <w:rsid w:val="006D195A"/>
    <w:rsid w:val="006D23AA"/>
    <w:rsid w:val="006D6136"/>
    <w:rsid w:val="006E21D8"/>
    <w:rsid w:val="006E2BD5"/>
    <w:rsid w:val="006F30A5"/>
    <w:rsid w:val="006F6F54"/>
    <w:rsid w:val="00704850"/>
    <w:rsid w:val="00705F87"/>
    <w:rsid w:val="007131A7"/>
    <w:rsid w:val="007204D3"/>
    <w:rsid w:val="007208D2"/>
    <w:rsid w:val="00723BB9"/>
    <w:rsid w:val="0072667C"/>
    <w:rsid w:val="00735DB1"/>
    <w:rsid w:val="007431A9"/>
    <w:rsid w:val="0074352A"/>
    <w:rsid w:val="007508BA"/>
    <w:rsid w:val="00763D44"/>
    <w:rsid w:val="007700A0"/>
    <w:rsid w:val="007729DF"/>
    <w:rsid w:val="00776278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193E"/>
    <w:rsid w:val="007E696E"/>
    <w:rsid w:val="007E7448"/>
    <w:rsid w:val="007F0DA4"/>
    <w:rsid w:val="007F33B8"/>
    <w:rsid w:val="007F3BF5"/>
    <w:rsid w:val="007F7069"/>
    <w:rsid w:val="00804E4B"/>
    <w:rsid w:val="00805F4A"/>
    <w:rsid w:val="0080663F"/>
    <w:rsid w:val="00807F59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7DDE"/>
    <w:rsid w:val="00852FFA"/>
    <w:rsid w:val="008558C6"/>
    <w:rsid w:val="00856560"/>
    <w:rsid w:val="00862F78"/>
    <w:rsid w:val="00872C33"/>
    <w:rsid w:val="00880C42"/>
    <w:rsid w:val="00890AD6"/>
    <w:rsid w:val="00891FC2"/>
    <w:rsid w:val="00892EAE"/>
    <w:rsid w:val="008A4C80"/>
    <w:rsid w:val="008B5588"/>
    <w:rsid w:val="008C11F3"/>
    <w:rsid w:val="008C25A4"/>
    <w:rsid w:val="008C274D"/>
    <w:rsid w:val="008D133E"/>
    <w:rsid w:val="008D6C36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0E7E"/>
    <w:rsid w:val="00911092"/>
    <w:rsid w:val="00911193"/>
    <w:rsid w:val="0091162F"/>
    <w:rsid w:val="00922CCA"/>
    <w:rsid w:val="00923505"/>
    <w:rsid w:val="00933C7E"/>
    <w:rsid w:val="00936717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87BC2"/>
    <w:rsid w:val="0099525F"/>
    <w:rsid w:val="009A4C0E"/>
    <w:rsid w:val="009B6EC7"/>
    <w:rsid w:val="009C5BD1"/>
    <w:rsid w:val="009C675D"/>
    <w:rsid w:val="009C7586"/>
    <w:rsid w:val="009D0F45"/>
    <w:rsid w:val="009D287D"/>
    <w:rsid w:val="009D2E52"/>
    <w:rsid w:val="009D35A6"/>
    <w:rsid w:val="009D40FD"/>
    <w:rsid w:val="009D555D"/>
    <w:rsid w:val="009D710D"/>
    <w:rsid w:val="009E42C0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30E9"/>
    <w:rsid w:val="00A439C2"/>
    <w:rsid w:val="00A46E86"/>
    <w:rsid w:val="00A47C33"/>
    <w:rsid w:val="00A54909"/>
    <w:rsid w:val="00A5546A"/>
    <w:rsid w:val="00A56360"/>
    <w:rsid w:val="00A60E3A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D0293"/>
    <w:rsid w:val="00AD0861"/>
    <w:rsid w:val="00AE404C"/>
    <w:rsid w:val="00AF1D01"/>
    <w:rsid w:val="00B031A7"/>
    <w:rsid w:val="00B042D0"/>
    <w:rsid w:val="00B2143E"/>
    <w:rsid w:val="00B21463"/>
    <w:rsid w:val="00B22B1C"/>
    <w:rsid w:val="00B321AF"/>
    <w:rsid w:val="00B32898"/>
    <w:rsid w:val="00B3461B"/>
    <w:rsid w:val="00B361D4"/>
    <w:rsid w:val="00B40106"/>
    <w:rsid w:val="00B42382"/>
    <w:rsid w:val="00B45F76"/>
    <w:rsid w:val="00B46756"/>
    <w:rsid w:val="00B50000"/>
    <w:rsid w:val="00B5051F"/>
    <w:rsid w:val="00B56020"/>
    <w:rsid w:val="00B5726F"/>
    <w:rsid w:val="00B66788"/>
    <w:rsid w:val="00B67573"/>
    <w:rsid w:val="00B67897"/>
    <w:rsid w:val="00B70771"/>
    <w:rsid w:val="00B746D5"/>
    <w:rsid w:val="00B75271"/>
    <w:rsid w:val="00B75835"/>
    <w:rsid w:val="00B81CF2"/>
    <w:rsid w:val="00B845BD"/>
    <w:rsid w:val="00B8461B"/>
    <w:rsid w:val="00B868A0"/>
    <w:rsid w:val="00B86DBA"/>
    <w:rsid w:val="00B909E9"/>
    <w:rsid w:val="00B91413"/>
    <w:rsid w:val="00B93EFF"/>
    <w:rsid w:val="00BA0249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199D"/>
    <w:rsid w:val="00C04C49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52FD4"/>
    <w:rsid w:val="00C65061"/>
    <w:rsid w:val="00C656A0"/>
    <w:rsid w:val="00C7707D"/>
    <w:rsid w:val="00C8010F"/>
    <w:rsid w:val="00C818DE"/>
    <w:rsid w:val="00C85E63"/>
    <w:rsid w:val="00C8603C"/>
    <w:rsid w:val="00C92A0B"/>
    <w:rsid w:val="00C95106"/>
    <w:rsid w:val="00CA0720"/>
    <w:rsid w:val="00CA241D"/>
    <w:rsid w:val="00CA3359"/>
    <w:rsid w:val="00CA6A3C"/>
    <w:rsid w:val="00CA6E59"/>
    <w:rsid w:val="00CA7BDA"/>
    <w:rsid w:val="00CB0B84"/>
    <w:rsid w:val="00CB128E"/>
    <w:rsid w:val="00CB55EB"/>
    <w:rsid w:val="00CB67D8"/>
    <w:rsid w:val="00CB78F2"/>
    <w:rsid w:val="00CC2F30"/>
    <w:rsid w:val="00CC5F37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10C6"/>
    <w:rsid w:val="00D12DAA"/>
    <w:rsid w:val="00D22594"/>
    <w:rsid w:val="00D40102"/>
    <w:rsid w:val="00D4116C"/>
    <w:rsid w:val="00D61064"/>
    <w:rsid w:val="00D7389B"/>
    <w:rsid w:val="00D76515"/>
    <w:rsid w:val="00D843A0"/>
    <w:rsid w:val="00D85745"/>
    <w:rsid w:val="00D86870"/>
    <w:rsid w:val="00D9398B"/>
    <w:rsid w:val="00DA2583"/>
    <w:rsid w:val="00DA5908"/>
    <w:rsid w:val="00DC364C"/>
    <w:rsid w:val="00DC4471"/>
    <w:rsid w:val="00DC45F2"/>
    <w:rsid w:val="00DD3E63"/>
    <w:rsid w:val="00DD4CAF"/>
    <w:rsid w:val="00DD7FAA"/>
    <w:rsid w:val="00DE1ACC"/>
    <w:rsid w:val="00DE1AEF"/>
    <w:rsid w:val="00DF189B"/>
    <w:rsid w:val="00DF53AD"/>
    <w:rsid w:val="00DF53B9"/>
    <w:rsid w:val="00DF5C55"/>
    <w:rsid w:val="00DF7A47"/>
    <w:rsid w:val="00E01025"/>
    <w:rsid w:val="00E03250"/>
    <w:rsid w:val="00E10B0C"/>
    <w:rsid w:val="00E170FC"/>
    <w:rsid w:val="00E2262E"/>
    <w:rsid w:val="00E31798"/>
    <w:rsid w:val="00E32C27"/>
    <w:rsid w:val="00E46FB5"/>
    <w:rsid w:val="00E50895"/>
    <w:rsid w:val="00E50DCF"/>
    <w:rsid w:val="00E53AC5"/>
    <w:rsid w:val="00E57033"/>
    <w:rsid w:val="00E6431D"/>
    <w:rsid w:val="00E664DF"/>
    <w:rsid w:val="00E673BB"/>
    <w:rsid w:val="00E71B4C"/>
    <w:rsid w:val="00E9429B"/>
    <w:rsid w:val="00EA009D"/>
    <w:rsid w:val="00EA1262"/>
    <w:rsid w:val="00EA2023"/>
    <w:rsid w:val="00EA3249"/>
    <w:rsid w:val="00EA52EB"/>
    <w:rsid w:val="00EA5797"/>
    <w:rsid w:val="00EA5ADE"/>
    <w:rsid w:val="00EA73B0"/>
    <w:rsid w:val="00EB5B61"/>
    <w:rsid w:val="00EC112C"/>
    <w:rsid w:val="00EC4169"/>
    <w:rsid w:val="00EC43D8"/>
    <w:rsid w:val="00EC5D2D"/>
    <w:rsid w:val="00EC6766"/>
    <w:rsid w:val="00EC7A2D"/>
    <w:rsid w:val="00ED3172"/>
    <w:rsid w:val="00ED766B"/>
    <w:rsid w:val="00EE618E"/>
    <w:rsid w:val="00EE78BC"/>
    <w:rsid w:val="00EF0048"/>
    <w:rsid w:val="00EF06AC"/>
    <w:rsid w:val="00EF2415"/>
    <w:rsid w:val="00EF5F30"/>
    <w:rsid w:val="00F0313E"/>
    <w:rsid w:val="00F15231"/>
    <w:rsid w:val="00F17459"/>
    <w:rsid w:val="00F20479"/>
    <w:rsid w:val="00F2189D"/>
    <w:rsid w:val="00F27A48"/>
    <w:rsid w:val="00F3405A"/>
    <w:rsid w:val="00F41541"/>
    <w:rsid w:val="00F615BF"/>
    <w:rsid w:val="00F62A91"/>
    <w:rsid w:val="00F62F59"/>
    <w:rsid w:val="00F63918"/>
    <w:rsid w:val="00F656C7"/>
    <w:rsid w:val="00F66247"/>
    <w:rsid w:val="00F678FC"/>
    <w:rsid w:val="00F704CD"/>
    <w:rsid w:val="00F71435"/>
    <w:rsid w:val="00F72A9C"/>
    <w:rsid w:val="00F75351"/>
    <w:rsid w:val="00F80F7D"/>
    <w:rsid w:val="00F817B4"/>
    <w:rsid w:val="00F872D4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C63EC"/>
    <w:rsid w:val="00FD02BA"/>
    <w:rsid w:val="00FD15B2"/>
    <w:rsid w:val="00FE313A"/>
    <w:rsid w:val="00FF0F48"/>
    <w:rsid w:val="00FF27AB"/>
    <w:rsid w:val="00FF640D"/>
    <w:rsid w:val="3D40194E"/>
    <w:rsid w:val="63B0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2CDC"/>
  <w15:docId w15:val="{96D391D9-E639-40BF-814E-3D16A4CC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A2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uiPriority w:val="1"/>
    <w:qFormat/>
    <w:pPr>
      <w:spacing w:before="90"/>
      <w:ind w:left="221"/>
      <w:jc w:val="both"/>
      <w:outlineLvl w:val="1"/>
    </w:pPr>
    <w:rPr>
      <w:rFonts w:ascii="Times New Roman" w:eastAsia="Times New Roman" w:hAnsi="Times New Roman"/>
      <w:b/>
      <w:bCs/>
      <w:i/>
      <w:iCs/>
      <w:sz w:val="24"/>
      <w:szCs w:val="24"/>
      <w:u w:val="single" w:color="000000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  <w:qFormat/>
  </w:style>
  <w:style w:type="character" w:styleId="ae">
    <w:name w:val="Strong"/>
    <w:basedOn w:val="a0"/>
    <w:uiPriority w:val="22"/>
    <w:qFormat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Чертежный"/>
    <w:qFormat/>
    <w:pPr>
      <w:jc w:val="both"/>
    </w:pPr>
    <w:rPr>
      <w:rFonts w:ascii="ISOCPEUR" w:eastAsiaTheme="minorEastAsia" w:hAnsi="ISOCPEUR"/>
      <w:i/>
      <w:sz w:val="28"/>
      <w:lang w:eastAsia="ru-RU"/>
    </w:rPr>
  </w:style>
  <w:style w:type="character" w:customStyle="1" w:styleId="apple-converted-space">
    <w:name w:val="apple-converted-space"/>
    <w:qFormat/>
  </w:style>
  <w:style w:type="character" w:customStyle="1" w:styleId="HTML0">
    <w:name w:val="Стандартни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  <w:qFormat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  <w:qFormat/>
  </w:style>
  <w:style w:type="character" w:customStyle="1" w:styleId="kw4">
    <w:name w:val="kw4"/>
    <w:qFormat/>
  </w:style>
  <w:style w:type="character" w:customStyle="1" w:styleId="co1">
    <w:name w:val="co1"/>
    <w:qFormat/>
  </w:style>
  <w:style w:type="character" w:customStyle="1" w:styleId="sy2">
    <w:name w:val="sy2"/>
    <w:qFormat/>
  </w:style>
  <w:style w:type="character" w:customStyle="1" w:styleId="sy1">
    <w:name w:val="sy1"/>
    <w:qFormat/>
  </w:style>
  <w:style w:type="character" w:customStyle="1" w:styleId="kw3">
    <w:name w:val="kw3"/>
  </w:style>
  <w:style w:type="character" w:customStyle="1" w:styleId="nu0">
    <w:name w:val="nu0"/>
    <w:qFormat/>
  </w:style>
  <w:style w:type="character" w:customStyle="1" w:styleId="st0">
    <w:name w:val="st0"/>
    <w:qFormat/>
  </w:style>
  <w:style w:type="character" w:customStyle="1" w:styleId="es5">
    <w:name w:val="es5"/>
    <w:qFormat/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у виносці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qFormat/>
  </w:style>
  <w:style w:type="character" w:customStyle="1" w:styleId="spelle">
    <w:name w:val="spelle"/>
    <w:basedOn w:val="a0"/>
    <w:qFormat/>
  </w:style>
  <w:style w:type="character" w:customStyle="1" w:styleId="grame">
    <w:name w:val="grame"/>
    <w:basedOn w:val="a0"/>
    <w:qFormat/>
  </w:style>
  <w:style w:type="character" w:customStyle="1" w:styleId="10">
    <w:name w:val="Заголовок 1 Знак"/>
    <w:basedOn w:val="a0"/>
    <w:link w:val="1"/>
    <w:qFormat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ий текст з відступом Знак"/>
    <w:basedOn w:val="a0"/>
    <w:link w:val="a5"/>
    <w:rPr>
      <w:sz w:val="24"/>
      <w:szCs w:val="24"/>
      <w:lang w:val="uk-UA"/>
    </w:rPr>
  </w:style>
  <w:style w:type="paragraph" w:styleId="af2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qFormat/>
    <w:rPr>
      <w:rFonts w:ascii="Arial" w:hAnsi="Arial" w:cs="Arial"/>
      <w:b/>
      <w:bCs/>
      <w:sz w:val="26"/>
      <w:szCs w:val="26"/>
      <w:lang w:val="uk-UA"/>
    </w:rPr>
  </w:style>
  <w:style w:type="paragraph" w:customStyle="1" w:styleId="af3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4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5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6">
    <w:name w:val="Подпись к рисунку"/>
    <w:basedOn w:val="af7"/>
    <w:next w:val="a"/>
    <w:pPr>
      <w:keepNext w:val="0"/>
      <w:widowControl w:val="0"/>
      <w:spacing w:before="100" w:after="100"/>
    </w:pPr>
  </w:style>
  <w:style w:type="paragraph" w:customStyle="1" w:styleId="af7">
    <w:name w:val="Рисунок"/>
    <w:basedOn w:val="a"/>
    <w:next w:val="af6"/>
    <w:qFormat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qFormat/>
    <w:rPr>
      <w:color w:val="808080"/>
    </w:rPr>
  </w:style>
  <w:style w:type="character" w:customStyle="1" w:styleId="10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b/>
      <w:bCs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/>
    </w:rPr>
  </w:style>
  <w:style w:type="character" w:customStyle="1" w:styleId="20">
    <w:name w:val="Основной текст (2)_"/>
    <w:basedOn w:val="a0"/>
    <w:link w:val="21"/>
    <w:rsid w:val="004C2F9D"/>
    <w:rPr>
      <w:rFonts w:eastAsia="Times New Roman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4C2F9D"/>
    <w:pPr>
      <w:widowControl w:val="0"/>
      <w:shd w:val="clear" w:color="auto" w:fill="FFFFFF"/>
      <w:spacing w:before="240" w:after="60" w:line="250" w:lineRule="exact"/>
      <w:ind w:hanging="380"/>
      <w:jc w:val="both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4">
    <w:name w:val="Основной текст (4)_"/>
    <w:basedOn w:val="a0"/>
    <w:link w:val="40"/>
    <w:rsid w:val="00675F78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675F78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22">
    <w:name w:val="Подпись к картинке (2)_"/>
    <w:basedOn w:val="a0"/>
    <w:link w:val="23"/>
    <w:rsid w:val="00675F78"/>
    <w:rPr>
      <w:rFonts w:eastAsia="Times New Roman"/>
      <w:shd w:val="clear" w:color="auto" w:fill="FFFFFF"/>
    </w:rPr>
  </w:style>
  <w:style w:type="paragraph" w:customStyle="1" w:styleId="23">
    <w:name w:val="Подпись к картинке (2)"/>
    <w:basedOn w:val="a"/>
    <w:link w:val="22"/>
    <w:rsid w:val="00675F78"/>
    <w:pPr>
      <w:widowControl w:val="0"/>
      <w:shd w:val="clear" w:color="auto" w:fill="FFFFFF"/>
      <w:spacing w:after="0" w:line="254" w:lineRule="exact"/>
      <w:jc w:val="both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9">
    <w:name w:val="Основной текст (9)_"/>
    <w:basedOn w:val="a0"/>
    <w:link w:val="90"/>
    <w:rsid w:val="00675F78"/>
    <w:rPr>
      <w:rFonts w:eastAsia="Times New Roman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675F7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1">
    <w:name w:val="Основной текст (11)_"/>
    <w:basedOn w:val="a0"/>
    <w:link w:val="110"/>
    <w:rsid w:val="00675F78"/>
    <w:rPr>
      <w:rFonts w:eastAsia="Times New Roman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675F78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50">
    <w:name w:val="Основной текст (15)_"/>
    <w:basedOn w:val="a0"/>
    <w:link w:val="151"/>
    <w:rsid w:val="00575AA2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"/>
    <w:link w:val="150"/>
    <w:rsid w:val="00575AA2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18">
    <w:name w:val="Основной текст (18)_"/>
    <w:basedOn w:val="a0"/>
    <w:link w:val="180"/>
    <w:rsid w:val="00575AA2"/>
    <w:rPr>
      <w:rFonts w:eastAsia="Times New Roman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575AA2"/>
    <w:pPr>
      <w:widowControl w:val="0"/>
      <w:shd w:val="clear" w:color="auto" w:fill="FFFFFF"/>
      <w:spacing w:after="0" w:line="254" w:lineRule="exact"/>
    </w:pPr>
    <w:rPr>
      <w:rFonts w:ascii="Times New Roman" w:eastAsia="Times New Roman" w:hAnsi="Times New Roman"/>
      <w:sz w:val="20"/>
      <w:szCs w:val="20"/>
      <w:lang w:eastAsia="uk-UA"/>
    </w:rPr>
  </w:style>
  <w:style w:type="character" w:customStyle="1" w:styleId="23TimesNewRoman11pt">
    <w:name w:val="Основной текст (23) + Times New Roman;11 pt"/>
    <w:basedOn w:val="a0"/>
    <w:rsid w:val="00575AA2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en-US" w:bidi="en-US"/>
    </w:rPr>
  </w:style>
  <w:style w:type="character" w:customStyle="1" w:styleId="26">
    <w:name w:val="Основной текст (26)_"/>
    <w:basedOn w:val="a0"/>
    <w:link w:val="260"/>
    <w:rsid w:val="00575AA2"/>
    <w:rPr>
      <w:rFonts w:eastAsia="Times New Roman"/>
      <w:shd w:val="clear" w:color="auto" w:fill="FFFFFF"/>
    </w:rPr>
  </w:style>
  <w:style w:type="character" w:customStyle="1" w:styleId="2611pt">
    <w:name w:val="Основной текст (26) + 11 pt"/>
    <w:basedOn w:val="26"/>
    <w:rsid w:val="00575AA2"/>
    <w:rPr>
      <w:rFonts w:eastAsia="Times New Roman"/>
      <w:color w:val="000000"/>
      <w:spacing w:val="0"/>
      <w:w w:val="100"/>
      <w:position w:val="0"/>
      <w:sz w:val="22"/>
      <w:szCs w:val="22"/>
      <w:shd w:val="clear" w:color="auto" w:fill="FFFFFF"/>
    </w:rPr>
  </w:style>
  <w:style w:type="paragraph" w:customStyle="1" w:styleId="260">
    <w:name w:val="Основной текст (26)"/>
    <w:basedOn w:val="a"/>
    <w:link w:val="26"/>
    <w:rsid w:val="00575AA2"/>
    <w:pPr>
      <w:widowControl w:val="0"/>
      <w:shd w:val="clear" w:color="auto" w:fill="FFFFFF"/>
      <w:spacing w:after="0" w:line="250" w:lineRule="exact"/>
    </w:pPr>
    <w:rPr>
      <w:rFonts w:ascii="Times New Roman" w:eastAsia="Times New Roman" w:hAnsi="Times New Roman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05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5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figma.com/design/8ht4yNErPrdkRMP4fkxIil/lab2?node-id=0-1&amp;p=f&amp;t=rz6oiGt9ZjKsA36z-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F48E06-6269-4DFF-85BB-AE423488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2687</TotalTime>
  <Pages>5</Pages>
  <Words>2642</Words>
  <Characters>1506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Тушак Віталій</dc:creator>
  <cp:keywords>DB</cp:keywords>
  <cp:lastModifiedBy>Anton Chaikovkyi</cp:lastModifiedBy>
  <cp:revision>65</cp:revision>
  <cp:lastPrinted>2023-11-13T13:37:00Z</cp:lastPrinted>
  <dcterms:created xsi:type="dcterms:W3CDTF">2023-09-11T14:01:00Z</dcterms:created>
  <dcterms:modified xsi:type="dcterms:W3CDTF">2024-12-15T19:15:00Z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C94BD6F3E3C54B8C914422BD4D3D3FA3_13</vt:lpwstr>
  </property>
  <property fmtid="{D5CDD505-2E9C-101B-9397-08002B2CF9AE}" pid="4" name="GrammarlyDocumentId">
    <vt:lpwstr>c519dbd086500fe3ee151a724747e666fd08f9710428bb99680d03f858431d25</vt:lpwstr>
  </property>
</Properties>
</file>